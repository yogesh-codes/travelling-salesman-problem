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EC22F" w14:textId="2E8AE926" w:rsidR="00A10484" w:rsidRDefault="00E80077">
      <w:pPr>
        <w:pStyle w:val="Title"/>
        <w:rPr>
          <w:lang w:val="en-AS"/>
        </w:rPr>
      </w:pPr>
      <w:r>
        <w:rPr>
          <w:lang w:val="en-AS"/>
        </w:rPr>
        <w:t xml:space="preserve">Implementation of A* and TSP </w:t>
      </w:r>
      <w:r w:rsidR="00FA2BCF">
        <w:rPr>
          <w:lang w:val="en-AS"/>
        </w:rPr>
        <w:t>S</w:t>
      </w:r>
      <w:r>
        <w:rPr>
          <w:lang w:val="en-AS"/>
        </w:rPr>
        <w:t>olver to</w:t>
      </w:r>
      <w:r w:rsidR="00FA2BCF">
        <w:rPr>
          <w:lang w:val="en-AS"/>
        </w:rPr>
        <w:t xml:space="preserve"> D</w:t>
      </w:r>
      <w:r>
        <w:rPr>
          <w:lang w:val="en-AS"/>
        </w:rPr>
        <w:t xml:space="preserve">etermine the </w:t>
      </w:r>
      <w:r w:rsidR="00FA2BCF">
        <w:rPr>
          <w:lang w:val="en-AS"/>
        </w:rPr>
        <w:t>S</w:t>
      </w:r>
      <w:r>
        <w:rPr>
          <w:lang w:val="en-AS"/>
        </w:rPr>
        <w:t xml:space="preserve">hortest </w:t>
      </w:r>
      <w:r w:rsidR="00FA2BCF">
        <w:rPr>
          <w:lang w:val="en-AS"/>
        </w:rPr>
        <w:t>Route</w:t>
      </w:r>
    </w:p>
    <w:p w14:paraId="320E7189" w14:textId="7D9229D3" w:rsidR="00FA2BCF" w:rsidRDefault="00FA2BCF" w:rsidP="00FA2BCF">
      <w:pPr>
        <w:rPr>
          <w:lang w:val="en-AS"/>
        </w:rPr>
      </w:pPr>
      <w:r>
        <w:rPr>
          <w:lang w:val="en-AS"/>
        </w:rPr>
        <w:t>Name: Yogesh Venkatesa Perumal</w:t>
      </w:r>
    </w:p>
    <w:p w14:paraId="219FBB5B" w14:textId="61602B0F" w:rsidR="00FA2BCF" w:rsidRPr="00FA2BCF" w:rsidRDefault="00FA2BCF" w:rsidP="00FA2BCF">
      <w:pPr>
        <w:rPr>
          <w:lang w:val="en-AS"/>
        </w:rPr>
      </w:pPr>
      <w:r>
        <w:rPr>
          <w:lang w:val="en-AS"/>
        </w:rPr>
        <w:t>Roll: 106118110</w:t>
      </w:r>
    </w:p>
    <w:sdt>
      <w:sdtPr>
        <w:rPr>
          <w:rFonts w:asciiTheme="minorHAnsi" w:eastAsiaTheme="minorEastAsia" w:hAnsiTheme="minorHAnsi" w:cstheme="minorBidi"/>
          <w:b w:val="0"/>
          <w:bCs w:val="0"/>
          <w:smallCaps w:val="0"/>
          <w:color w:val="auto"/>
          <w:sz w:val="22"/>
          <w:szCs w:val="22"/>
        </w:rPr>
        <w:id w:val="292565213"/>
        <w:docPartObj>
          <w:docPartGallery w:val="Table of Contents"/>
          <w:docPartUnique/>
        </w:docPartObj>
      </w:sdtPr>
      <w:sdtEndPr>
        <w:rPr>
          <w:noProof/>
        </w:rPr>
      </w:sdtEndPr>
      <w:sdtContent>
        <w:p w14:paraId="21E91245" w14:textId="41B64669" w:rsidR="00FA2BCF" w:rsidRDefault="00FA2BCF">
          <w:pPr>
            <w:pStyle w:val="TOCHeading"/>
          </w:pPr>
          <w:r>
            <w:t>Contents</w:t>
          </w:r>
        </w:p>
        <w:p w14:paraId="6809A2CE" w14:textId="0818114D" w:rsidR="001A38F5" w:rsidRDefault="00FA2BCF">
          <w:pPr>
            <w:pStyle w:val="TOC1"/>
            <w:tabs>
              <w:tab w:val="left" w:pos="440"/>
              <w:tab w:val="right" w:leader="dot" w:pos="10070"/>
            </w:tabs>
            <w:rPr>
              <w:noProof/>
              <w:kern w:val="2"/>
              <w:lang w:eastAsia="en-US"/>
              <w14:ligatures w14:val="standardContextual"/>
            </w:rPr>
          </w:pPr>
          <w:r>
            <w:fldChar w:fldCharType="begin"/>
          </w:r>
          <w:r>
            <w:instrText xml:space="preserve"> TOC \o "1-3" \h \z \u </w:instrText>
          </w:r>
          <w:r>
            <w:fldChar w:fldCharType="separate"/>
          </w:r>
          <w:hyperlink w:anchor="_Toc161042498" w:history="1">
            <w:r w:rsidR="001A38F5" w:rsidRPr="00B12287">
              <w:rPr>
                <w:rStyle w:val="Hyperlink"/>
                <w:noProof/>
              </w:rPr>
              <w:t>2</w:t>
            </w:r>
            <w:r w:rsidR="001A38F5">
              <w:rPr>
                <w:noProof/>
                <w:kern w:val="2"/>
                <w:lang w:eastAsia="en-US"/>
                <w14:ligatures w14:val="standardContextual"/>
              </w:rPr>
              <w:tab/>
            </w:r>
            <w:r w:rsidR="001A38F5" w:rsidRPr="00B12287">
              <w:rPr>
                <w:rStyle w:val="Hyperlink"/>
                <w:noProof/>
              </w:rPr>
              <w:t>Heading 1</w:t>
            </w:r>
            <w:r w:rsidR="001A38F5">
              <w:rPr>
                <w:noProof/>
                <w:webHidden/>
              </w:rPr>
              <w:tab/>
            </w:r>
            <w:r w:rsidR="001A38F5">
              <w:rPr>
                <w:noProof/>
                <w:webHidden/>
              </w:rPr>
              <w:fldChar w:fldCharType="begin"/>
            </w:r>
            <w:r w:rsidR="001A38F5">
              <w:rPr>
                <w:noProof/>
                <w:webHidden/>
              </w:rPr>
              <w:instrText xml:space="preserve"> PAGEREF _Toc161042498 \h </w:instrText>
            </w:r>
            <w:r w:rsidR="001A38F5">
              <w:rPr>
                <w:noProof/>
                <w:webHidden/>
              </w:rPr>
            </w:r>
            <w:r w:rsidR="001A38F5">
              <w:rPr>
                <w:noProof/>
                <w:webHidden/>
              </w:rPr>
              <w:fldChar w:fldCharType="separate"/>
            </w:r>
            <w:r w:rsidR="001A38F5">
              <w:rPr>
                <w:noProof/>
                <w:webHidden/>
              </w:rPr>
              <w:t>1</w:t>
            </w:r>
            <w:r w:rsidR="001A38F5">
              <w:rPr>
                <w:noProof/>
                <w:webHidden/>
              </w:rPr>
              <w:fldChar w:fldCharType="end"/>
            </w:r>
          </w:hyperlink>
        </w:p>
        <w:p w14:paraId="54B797D8" w14:textId="4E905AC0" w:rsidR="001A38F5" w:rsidRDefault="00000000">
          <w:pPr>
            <w:pStyle w:val="TOC2"/>
            <w:tabs>
              <w:tab w:val="left" w:pos="880"/>
              <w:tab w:val="right" w:leader="dot" w:pos="10070"/>
            </w:tabs>
            <w:rPr>
              <w:noProof/>
              <w:kern w:val="2"/>
              <w:lang w:eastAsia="en-US"/>
              <w14:ligatures w14:val="standardContextual"/>
            </w:rPr>
          </w:pPr>
          <w:hyperlink w:anchor="_Toc161042499" w:history="1">
            <w:r w:rsidR="001A38F5" w:rsidRPr="00B12287">
              <w:rPr>
                <w:rStyle w:val="Hyperlink"/>
                <w:noProof/>
                <w:lang w:val="en-AS"/>
              </w:rPr>
              <w:t>2.1</w:t>
            </w:r>
            <w:r w:rsidR="001A38F5">
              <w:rPr>
                <w:noProof/>
                <w:kern w:val="2"/>
                <w:lang w:eastAsia="en-US"/>
                <w14:ligatures w14:val="standardContextual"/>
              </w:rPr>
              <w:tab/>
            </w:r>
            <w:r w:rsidR="001A38F5" w:rsidRPr="00B12287">
              <w:rPr>
                <w:rStyle w:val="Hyperlink"/>
                <w:noProof/>
                <w:lang w:val="en-AS"/>
              </w:rPr>
              <w:t>Problem statement</w:t>
            </w:r>
            <w:r w:rsidR="001A38F5">
              <w:rPr>
                <w:noProof/>
                <w:webHidden/>
              </w:rPr>
              <w:tab/>
            </w:r>
            <w:r w:rsidR="001A38F5">
              <w:rPr>
                <w:noProof/>
                <w:webHidden/>
              </w:rPr>
              <w:fldChar w:fldCharType="begin"/>
            </w:r>
            <w:r w:rsidR="001A38F5">
              <w:rPr>
                <w:noProof/>
                <w:webHidden/>
              </w:rPr>
              <w:instrText xml:space="preserve"> PAGEREF _Toc161042499 \h </w:instrText>
            </w:r>
            <w:r w:rsidR="001A38F5">
              <w:rPr>
                <w:noProof/>
                <w:webHidden/>
              </w:rPr>
            </w:r>
            <w:r w:rsidR="001A38F5">
              <w:rPr>
                <w:noProof/>
                <w:webHidden/>
              </w:rPr>
              <w:fldChar w:fldCharType="separate"/>
            </w:r>
            <w:r w:rsidR="001A38F5">
              <w:rPr>
                <w:noProof/>
                <w:webHidden/>
              </w:rPr>
              <w:t>1</w:t>
            </w:r>
            <w:r w:rsidR="001A38F5">
              <w:rPr>
                <w:noProof/>
                <w:webHidden/>
              </w:rPr>
              <w:fldChar w:fldCharType="end"/>
            </w:r>
          </w:hyperlink>
        </w:p>
        <w:p w14:paraId="22491F99" w14:textId="4493CF47" w:rsidR="001A38F5" w:rsidRDefault="00000000">
          <w:pPr>
            <w:pStyle w:val="TOC1"/>
            <w:tabs>
              <w:tab w:val="left" w:pos="440"/>
              <w:tab w:val="right" w:leader="dot" w:pos="10070"/>
            </w:tabs>
            <w:rPr>
              <w:noProof/>
              <w:kern w:val="2"/>
              <w:lang w:eastAsia="en-US"/>
              <w14:ligatures w14:val="standardContextual"/>
            </w:rPr>
          </w:pPr>
          <w:hyperlink w:anchor="_Toc161042500" w:history="1">
            <w:r w:rsidR="001A38F5" w:rsidRPr="00B12287">
              <w:rPr>
                <w:rStyle w:val="Hyperlink"/>
                <w:noProof/>
                <w:lang w:val="en-AS"/>
              </w:rPr>
              <w:t>3</w:t>
            </w:r>
            <w:r w:rsidR="001A38F5">
              <w:rPr>
                <w:noProof/>
                <w:kern w:val="2"/>
                <w:lang w:eastAsia="en-US"/>
                <w14:ligatures w14:val="standardContextual"/>
              </w:rPr>
              <w:tab/>
            </w:r>
            <w:r w:rsidR="001A38F5" w:rsidRPr="00B12287">
              <w:rPr>
                <w:rStyle w:val="Hyperlink"/>
                <w:noProof/>
                <w:lang w:val="en-AS"/>
              </w:rPr>
              <w:t>About A* Algorithm</w:t>
            </w:r>
            <w:r w:rsidR="001A38F5">
              <w:rPr>
                <w:noProof/>
                <w:webHidden/>
              </w:rPr>
              <w:tab/>
            </w:r>
            <w:r w:rsidR="001A38F5">
              <w:rPr>
                <w:noProof/>
                <w:webHidden/>
              </w:rPr>
              <w:fldChar w:fldCharType="begin"/>
            </w:r>
            <w:r w:rsidR="001A38F5">
              <w:rPr>
                <w:noProof/>
                <w:webHidden/>
              </w:rPr>
              <w:instrText xml:space="preserve"> PAGEREF _Toc161042500 \h </w:instrText>
            </w:r>
            <w:r w:rsidR="001A38F5">
              <w:rPr>
                <w:noProof/>
                <w:webHidden/>
              </w:rPr>
            </w:r>
            <w:r w:rsidR="001A38F5">
              <w:rPr>
                <w:noProof/>
                <w:webHidden/>
              </w:rPr>
              <w:fldChar w:fldCharType="separate"/>
            </w:r>
            <w:r w:rsidR="001A38F5">
              <w:rPr>
                <w:noProof/>
                <w:webHidden/>
              </w:rPr>
              <w:t>2</w:t>
            </w:r>
            <w:r w:rsidR="001A38F5">
              <w:rPr>
                <w:noProof/>
                <w:webHidden/>
              </w:rPr>
              <w:fldChar w:fldCharType="end"/>
            </w:r>
          </w:hyperlink>
        </w:p>
        <w:p w14:paraId="6A4DFA29" w14:textId="5A205051" w:rsidR="001A38F5" w:rsidRDefault="00000000">
          <w:pPr>
            <w:pStyle w:val="TOC2"/>
            <w:tabs>
              <w:tab w:val="left" w:pos="880"/>
              <w:tab w:val="right" w:leader="dot" w:pos="10070"/>
            </w:tabs>
            <w:rPr>
              <w:noProof/>
              <w:kern w:val="2"/>
              <w:lang w:eastAsia="en-US"/>
              <w14:ligatures w14:val="standardContextual"/>
            </w:rPr>
          </w:pPr>
          <w:hyperlink w:anchor="_Toc161042501" w:history="1">
            <w:r w:rsidR="001A38F5" w:rsidRPr="00B12287">
              <w:rPr>
                <w:rStyle w:val="Hyperlink"/>
                <w:noProof/>
                <w:lang w:val="en-AS"/>
              </w:rPr>
              <w:t>3.1</w:t>
            </w:r>
            <w:r w:rsidR="001A38F5">
              <w:rPr>
                <w:noProof/>
                <w:kern w:val="2"/>
                <w:lang w:eastAsia="en-US"/>
                <w14:ligatures w14:val="standardContextual"/>
              </w:rPr>
              <w:tab/>
            </w:r>
            <w:r w:rsidR="001A38F5" w:rsidRPr="00B12287">
              <w:rPr>
                <w:rStyle w:val="Hyperlink"/>
                <w:noProof/>
                <w:lang w:val="en-AS"/>
              </w:rPr>
              <w:t>About A* algorithm and TSP</w:t>
            </w:r>
            <w:r w:rsidR="001A38F5">
              <w:rPr>
                <w:noProof/>
                <w:webHidden/>
              </w:rPr>
              <w:tab/>
            </w:r>
            <w:r w:rsidR="001A38F5">
              <w:rPr>
                <w:noProof/>
                <w:webHidden/>
              </w:rPr>
              <w:fldChar w:fldCharType="begin"/>
            </w:r>
            <w:r w:rsidR="001A38F5">
              <w:rPr>
                <w:noProof/>
                <w:webHidden/>
              </w:rPr>
              <w:instrText xml:space="preserve"> PAGEREF _Toc161042501 \h </w:instrText>
            </w:r>
            <w:r w:rsidR="001A38F5">
              <w:rPr>
                <w:noProof/>
                <w:webHidden/>
              </w:rPr>
            </w:r>
            <w:r w:rsidR="001A38F5">
              <w:rPr>
                <w:noProof/>
                <w:webHidden/>
              </w:rPr>
              <w:fldChar w:fldCharType="separate"/>
            </w:r>
            <w:r w:rsidR="001A38F5">
              <w:rPr>
                <w:noProof/>
                <w:webHidden/>
              </w:rPr>
              <w:t>2</w:t>
            </w:r>
            <w:r w:rsidR="001A38F5">
              <w:rPr>
                <w:noProof/>
                <w:webHidden/>
              </w:rPr>
              <w:fldChar w:fldCharType="end"/>
            </w:r>
          </w:hyperlink>
        </w:p>
        <w:p w14:paraId="4C82DEF8" w14:textId="7760E8E8" w:rsidR="001A38F5" w:rsidRDefault="00000000">
          <w:pPr>
            <w:pStyle w:val="TOC3"/>
            <w:tabs>
              <w:tab w:val="left" w:pos="1320"/>
              <w:tab w:val="right" w:leader="dot" w:pos="10070"/>
            </w:tabs>
            <w:rPr>
              <w:noProof/>
              <w:kern w:val="2"/>
              <w:lang w:eastAsia="en-US"/>
              <w14:ligatures w14:val="standardContextual"/>
            </w:rPr>
          </w:pPr>
          <w:hyperlink w:anchor="_Toc161042502" w:history="1">
            <w:r w:rsidR="001A38F5" w:rsidRPr="00B12287">
              <w:rPr>
                <w:rStyle w:val="Hyperlink"/>
                <w:noProof/>
                <w:lang w:val="en-AS"/>
              </w:rPr>
              <w:t>3.1.1</w:t>
            </w:r>
            <w:r w:rsidR="001A38F5">
              <w:rPr>
                <w:noProof/>
                <w:kern w:val="2"/>
                <w:lang w:eastAsia="en-US"/>
                <w14:ligatures w14:val="standardContextual"/>
              </w:rPr>
              <w:tab/>
            </w:r>
            <w:r w:rsidR="001A38F5" w:rsidRPr="00B12287">
              <w:rPr>
                <w:rStyle w:val="Hyperlink"/>
                <w:noProof/>
                <w:lang w:val="en-AS"/>
              </w:rPr>
              <w:t>Traveling Salesperson Problem (TSP):</w:t>
            </w:r>
            <w:r w:rsidR="001A38F5">
              <w:rPr>
                <w:noProof/>
                <w:webHidden/>
              </w:rPr>
              <w:tab/>
            </w:r>
            <w:r w:rsidR="001A38F5">
              <w:rPr>
                <w:noProof/>
                <w:webHidden/>
              </w:rPr>
              <w:fldChar w:fldCharType="begin"/>
            </w:r>
            <w:r w:rsidR="001A38F5">
              <w:rPr>
                <w:noProof/>
                <w:webHidden/>
              </w:rPr>
              <w:instrText xml:space="preserve"> PAGEREF _Toc161042502 \h </w:instrText>
            </w:r>
            <w:r w:rsidR="001A38F5">
              <w:rPr>
                <w:noProof/>
                <w:webHidden/>
              </w:rPr>
            </w:r>
            <w:r w:rsidR="001A38F5">
              <w:rPr>
                <w:noProof/>
                <w:webHidden/>
              </w:rPr>
              <w:fldChar w:fldCharType="separate"/>
            </w:r>
            <w:r w:rsidR="001A38F5">
              <w:rPr>
                <w:noProof/>
                <w:webHidden/>
              </w:rPr>
              <w:t>2</w:t>
            </w:r>
            <w:r w:rsidR="001A38F5">
              <w:rPr>
                <w:noProof/>
                <w:webHidden/>
              </w:rPr>
              <w:fldChar w:fldCharType="end"/>
            </w:r>
          </w:hyperlink>
        </w:p>
        <w:p w14:paraId="53B0B565" w14:textId="258F690A" w:rsidR="001A38F5" w:rsidRDefault="00000000">
          <w:pPr>
            <w:pStyle w:val="TOC3"/>
            <w:tabs>
              <w:tab w:val="left" w:pos="1320"/>
              <w:tab w:val="right" w:leader="dot" w:pos="10070"/>
            </w:tabs>
            <w:rPr>
              <w:noProof/>
              <w:kern w:val="2"/>
              <w:lang w:eastAsia="en-US"/>
              <w14:ligatures w14:val="standardContextual"/>
            </w:rPr>
          </w:pPr>
          <w:hyperlink w:anchor="_Toc161042503" w:history="1">
            <w:r w:rsidR="001A38F5" w:rsidRPr="00B12287">
              <w:rPr>
                <w:rStyle w:val="Hyperlink"/>
                <w:noProof/>
                <w:lang w:val="en-AS"/>
              </w:rPr>
              <w:t>3.1.2</w:t>
            </w:r>
            <w:r w:rsidR="001A38F5">
              <w:rPr>
                <w:noProof/>
                <w:kern w:val="2"/>
                <w:lang w:eastAsia="en-US"/>
                <w14:ligatures w14:val="standardContextual"/>
              </w:rPr>
              <w:tab/>
            </w:r>
            <w:r w:rsidR="001A38F5" w:rsidRPr="00B12287">
              <w:rPr>
                <w:rStyle w:val="Hyperlink"/>
                <w:noProof/>
                <w:lang w:val="en-AS"/>
              </w:rPr>
              <w:t>About A* Algorithm:</w:t>
            </w:r>
            <w:r w:rsidR="001A38F5">
              <w:rPr>
                <w:noProof/>
                <w:webHidden/>
              </w:rPr>
              <w:tab/>
            </w:r>
            <w:r w:rsidR="001A38F5">
              <w:rPr>
                <w:noProof/>
                <w:webHidden/>
              </w:rPr>
              <w:fldChar w:fldCharType="begin"/>
            </w:r>
            <w:r w:rsidR="001A38F5">
              <w:rPr>
                <w:noProof/>
                <w:webHidden/>
              </w:rPr>
              <w:instrText xml:space="preserve"> PAGEREF _Toc161042503 \h </w:instrText>
            </w:r>
            <w:r w:rsidR="001A38F5">
              <w:rPr>
                <w:noProof/>
                <w:webHidden/>
              </w:rPr>
            </w:r>
            <w:r w:rsidR="001A38F5">
              <w:rPr>
                <w:noProof/>
                <w:webHidden/>
              </w:rPr>
              <w:fldChar w:fldCharType="separate"/>
            </w:r>
            <w:r w:rsidR="001A38F5">
              <w:rPr>
                <w:noProof/>
                <w:webHidden/>
              </w:rPr>
              <w:t>2</w:t>
            </w:r>
            <w:r w:rsidR="001A38F5">
              <w:rPr>
                <w:noProof/>
                <w:webHidden/>
              </w:rPr>
              <w:fldChar w:fldCharType="end"/>
            </w:r>
          </w:hyperlink>
        </w:p>
        <w:p w14:paraId="3D2BD3B6" w14:textId="2D5A1C4F" w:rsidR="001A38F5" w:rsidRDefault="00000000">
          <w:pPr>
            <w:pStyle w:val="TOC1"/>
            <w:tabs>
              <w:tab w:val="left" w:pos="440"/>
              <w:tab w:val="right" w:leader="dot" w:pos="10070"/>
            </w:tabs>
            <w:rPr>
              <w:noProof/>
              <w:kern w:val="2"/>
              <w:lang w:eastAsia="en-US"/>
              <w14:ligatures w14:val="standardContextual"/>
            </w:rPr>
          </w:pPr>
          <w:hyperlink w:anchor="_Toc161042504" w:history="1">
            <w:r w:rsidR="001A38F5" w:rsidRPr="00B12287">
              <w:rPr>
                <w:rStyle w:val="Hyperlink"/>
                <w:noProof/>
                <w:lang w:val="en-AS"/>
              </w:rPr>
              <w:t>4</w:t>
            </w:r>
            <w:r w:rsidR="001A38F5">
              <w:rPr>
                <w:noProof/>
                <w:kern w:val="2"/>
                <w:lang w:eastAsia="en-US"/>
                <w14:ligatures w14:val="standardContextual"/>
              </w:rPr>
              <w:tab/>
            </w:r>
            <w:r w:rsidR="001A38F5" w:rsidRPr="00B12287">
              <w:rPr>
                <w:rStyle w:val="Hyperlink"/>
                <w:noProof/>
                <w:lang w:val="en-AS"/>
              </w:rPr>
              <w:t>Project Setup</w:t>
            </w:r>
            <w:r w:rsidR="001A38F5">
              <w:rPr>
                <w:noProof/>
                <w:webHidden/>
              </w:rPr>
              <w:tab/>
            </w:r>
            <w:r w:rsidR="001A38F5">
              <w:rPr>
                <w:noProof/>
                <w:webHidden/>
              </w:rPr>
              <w:fldChar w:fldCharType="begin"/>
            </w:r>
            <w:r w:rsidR="001A38F5">
              <w:rPr>
                <w:noProof/>
                <w:webHidden/>
              </w:rPr>
              <w:instrText xml:space="preserve"> PAGEREF _Toc161042504 \h </w:instrText>
            </w:r>
            <w:r w:rsidR="001A38F5">
              <w:rPr>
                <w:noProof/>
                <w:webHidden/>
              </w:rPr>
            </w:r>
            <w:r w:rsidR="001A38F5">
              <w:rPr>
                <w:noProof/>
                <w:webHidden/>
              </w:rPr>
              <w:fldChar w:fldCharType="separate"/>
            </w:r>
            <w:r w:rsidR="001A38F5">
              <w:rPr>
                <w:noProof/>
                <w:webHidden/>
              </w:rPr>
              <w:t>3</w:t>
            </w:r>
            <w:r w:rsidR="001A38F5">
              <w:rPr>
                <w:noProof/>
                <w:webHidden/>
              </w:rPr>
              <w:fldChar w:fldCharType="end"/>
            </w:r>
          </w:hyperlink>
        </w:p>
        <w:p w14:paraId="5565B5CC" w14:textId="4B9DAD70" w:rsidR="001A38F5" w:rsidRDefault="00000000">
          <w:pPr>
            <w:pStyle w:val="TOC2"/>
            <w:tabs>
              <w:tab w:val="left" w:pos="880"/>
              <w:tab w:val="right" w:leader="dot" w:pos="10070"/>
            </w:tabs>
            <w:rPr>
              <w:noProof/>
              <w:kern w:val="2"/>
              <w:lang w:eastAsia="en-US"/>
              <w14:ligatures w14:val="standardContextual"/>
            </w:rPr>
          </w:pPr>
          <w:hyperlink w:anchor="_Toc161042505" w:history="1">
            <w:r w:rsidR="001A38F5" w:rsidRPr="00B12287">
              <w:rPr>
                <w:rStyle w:val="Hyperlink"/>
                <w:noProof/>
                <w:lang w:val="en-AS"/>
              </w:rPr>
              <w:t>4.1</w:t>
            </w:r>
            <w:r w:rsidR="001A38F5">
              <w:rPr>
                <w:noProof/>
                <w:kern w:val="2"/>
                <w:lang w:eastAsia="en-US"/>
                <w14:ligatures w14:val="standardContextual"/>
              </w:rPr>
              <w:tab/>
            </w:r>
            <w:r w:rsidR="001A38F5" w:rsidRPr="00B12287">
              <w:rPr>
                <w:rStyle w:val="Hyperlink"/>
                <w:noProof/>
                <w:lang w:val="en-AS"/>
              </w:rPr>
              <w:t>Introduction</w:t>
            </w:r>
            <w:r w:rsidR="001A38F5">
              <w:rPr>
                <w:noProof/>
                <w:webHidden/>
              </w:rPr>
              <w:tab/>
            </w:r>
            <w:r w:rsidR="001A38F5">
              <w:rPr>
                <w:noProof/>
                <w:webHidden/>
              </w:rPr>
              <w:fldChar w:fldCharType="begin"/>
            </w:r>
            <w:r w:rsidR="001A38F5">
              <w:rPr>
                <w:noProof/>
                <w:webHidden/>
              </w:rPr>
              <w:instrText xml:space="preserve"> PAGEREF _Toc161042505 \h </w:instrText>
            </w:r>
            <w:r w:rsidR="001A38F5">
              <w:rPr>
                <w:noProof/>
                <w:webHidden/>
              </w:rPr>
            </w:r>
            <w:r w:rsidR="001A38F5">
              <w:rPr>
                <w:noProof/>
                <w:webHidden/>
              </w:rPr>
              <w:fldChar w:fldCharType="separate"/>
            </w:r>
            <w:r w:rsidR="001A38F5">
              <w:rPr>
                <w:noProof/>
                <w:webHidden/>
              </w:rPr>
              <w:t>3</w:t>
            </w:r>
            <w:r w:rsidR="001A38F5">
              <w:rPr>
                <w:noProof/>
                <w:webHidden/>
              </w:rPr>
              <w:fldChar w:fldCharType="end"/>
            </w:r>
          </w:hyperlink>
        </w:p>
        <w:p w14:paraId="39FC344B" w14:textId="6C2AC66C" w:rsidR="001A38F5" w:rsidRDefault="00000000">
          <w:pPr>
            <w:pStyle w:val="TOC2"/>
            <w:tabs>
              <w:tab w:val="left" w:pos="880"/>
              <w:tab w:val="right" w:leader="dot" w:pos="10070"/>
            </w:tabs>
            <w:rPr>
              <w:noProof/>
              <w:kern w:val="2"/>
              <w:lang w:eastAsia="en-US"/>
              <w14:ligatures w14:val="standardContextual"/>
            </w:rPr>
          </w:pPr>
          <w:hyperlink w:anchor="_Toc161042506" w:history="1">
            <w:r w:rsidR="001A38F5" w:rsidRPr="00B12287">
              <w:rPr>
                <w:rStyle w:val="Hyperlink"/>
                <w:noProof/>
                <w:lang w:val="en-AS"/>
              </w:rPr>
              <w:t>4.2</w:t>
            </w:r>
            <w:r w:rsidR="001A38F5">
              <w:rPr>
                <w:noProof/>
                <w:kern w:val="2"/>
                <w:lang w:eastAsia="en-US"/>
                <w14:ligatures w14:val="standardContextual"/>
              </w:rPr>
              <w:tab/>
            </w:r>
            <w:r w:rsidR="001A38F5" w:rsidRPr="00B12287">
              <w:rPr>
                <w:rStyle w:val="Hyperlink"/>
                <w:noProof/>
                <w:lang w:val="en-AS"/>
              </w:rPr>
              <w:t>Initialising grid</w:t>
            </w:r>
            <w:r w:rsidR="001A38F5">
              <w:rPr>
                <w:noProof/>
                <w:webHidden/>
              </w:rPr>
              <w:tab/>
            </w:r>
            <w:r w:rsidR="001A38F5">
              <w:rPr>
                <w:noProof/>
                <w:webHidden/>
              </w:rPr>
              <w:fldChar w:fldCharType="begin"/>
            </w:r>
            <w:r w:rsidR="001A38F5">
              <w:rPr>
                <w:noProof/>
                <w:webHidden/>
              </w:rPr>
              <w:instrText xml:space="preserve"> PAGEREF _Toc161042506 \h </w:instrText>
            </w:r>
            <w:r w:rsidR="001A38F5">
              <w:rPr>
                <w:noProof/>
                <w:webHidden/>
              </w:rPr>
            </w:r>
            <w:r w:rsidR="001A38F5">
              <w:rPr>
                <w:noProof/>
                <w:webHidden/>
              </w:rPr>
              <w:fldChar w:fldCharType="separate"/>
            </w:r>
            <w:r w:rsidR="001A38F5">
              <w:rPr>
                <w:noProof/>
                <w:webHidden/>
              </w:rPr>
              <w:t>3</w:t>
            </w:r>
            <w:r w:rsidR="001A38F5">
              <w:rPr>
                <w:noProof/>
                <w:webHidden/>
              </w:rPr>
              <w:fldChar w:fldCharType="end"/>
            </w:r>
          </w:hyperlink>
        </w:p>
        <w:p w14:paraId="1B6EEB47" w14:textId="2B395403" w:rsidR="001A38F5" w:rsidRDefault="00000000">
          <w:pPr>
            <w:pStyle w:val="TOC2"/>
            <w:tabs>
              <w:tab w:val="left" w:pos="880"/>
              <w:tab w:val="right" w:leader="dot" w:pos="10070"/>
            </w:tabs>
            <w:rPr>
              <w:noProof/>
              <w:kern w:val="2"/>
              <w:lang w:eastAsia="en-US"/>
              <w14:ligatures w14:val="standardContextual"/>
            </w:rPr>
          </w:pPr>
          <w:hyperlink w:anchor="_Toc161042507" w:history="1">
            <w:r w:rsidR="001A38F5" w:rsidRPr="00B12287">
              <w:rPr>
                <w:rStyle w:val="Hyperlink"/>
                <w:noProof/>
                <w:lang w:val="en-AS"/>
              </w:rPr>
              <w:t>4.3</w:t>
            </w:r>
            <w:r w:rsidR="001A38F5">
              <w:rPr>
                <w:noProof/>
                <w:kern w:val="2"/>
                <w:lang w:eastAsia="en-US"/>
                <w14:ligatures w14:val="standardContextual"/>
              </w:rPr>
              <w:tab/>
            </w:r>
            <w:r w:rsidR="001A38F5" w:rsidRPr="00B12287">
              <w:rPr>
                <w:rStyle w:val="Hyperlink"/>
                <w:noProof/>
                <w:lang w:val="en-AS"/>
              </w:rPr>
              <w:t>Computation of Distance Matrix Elements</w:t>
            </w:r>
            <w:r w:rsidR="001A38F5">
              <w:rPr>
                <w:noProof/>
                <w:webHidden/>
              </w:rPr>
              <w:tab/>
            </w:r>
            <w:r w:rsidR="001A38F5">
              <w:rPr>
                <w:noProof/>
                <w:webHidden/>
              </w:rPr>
              <w:fldChar w:fldCharType="begin"/>
            </w:r>
            <w:r w:rsidR="001A38F5">
              <w:rPr>
                <w:noProof/>
                <w:webHidden/>
              </w:rPr>
              <w:instrText xml:space="preserve"> PAGEREF _Toc161042507 \h </w:instrText>
            </w:r>
            <w:r w:rsidR="001A38F5">
              <w:rPr>
                <w:noProof/>
                <w:webHidden/>
              </w:rPr>
            </w:r>
            <w:r w:rsidR="001A38F5">
              <w:rPr>
                <w:noProof/>
                <w:webHidden/>
              </w:rPr>
              <w:fldChar w:fldCharType="separate"/>
            </w:r>
            <w:r w:rsidR="001A38F5">
              <w:rPr>
                <w:noProof/>
                <w:webHidden/>
              </w:rPr>
              <w:t>3</w:t>
            </w:r>
            <w:r w:rsidR="001A38F5">
              <w:rPr>
                <w:noProof/>
                <w:webHidden/>
              </w:rPr>
              <w:fldChar w:fldCharType="end"/>
            </w:r>
          </w:hyperlink>
        </w:p>
        <w:p w14:paraId="0944C7F5" w14:textId="0D6EDBB6" w:rsidR="001A38F5" w:rsidRDefault="00000000">
          <w:pPr>
            <w:pStyle w:val="TOC2"/>
            <w:tabs>
              <w:tab w:val="left" w:pos="880"/>
              <w:tab w:val="right" w:leader="dot" w:pos="10070"/>
            </w:tabs>
            <w:rPr>
              <w:noProof/>
              <w:kern w:val="2"/>
              <w:lang w:eastAsia="en-US"/>
              <w14:ligatures w14:val="standardContextual"/>
            </w:rPr>
          </w:pPr>
          <w:hyperlink w:anchor="_Toc161042508" w:history="1">
            <w:r w:rsidR="001A38F5" w:rsidRPr="00B12287">
              <w:rPr>
                <w:rStyle w:val="Hyperlink"/>
                <w:noProof/>
                <w:lang w:val="en-AS"/>
              </w:rPr>
              <w:t>4.4</w:t>
            </w:r>
            <w:r w:rsidR="001A38F5">
              <w:rPr>
                <w:noProof/>
                <w:kern w:val="2"/>
                <w:lang w:eastAsia="en-US"/>
                <w14:ligatures w14:val="standardContextual"/>
              </w:rPr>
              <w:tab/>
            </w:r>
            <w:r w:rsidR="001A38F5" w:rsidRPr="00B12287">
              <w:rPr>
                <w:rStyle w:val="Hyperlink"/>
                <w:noProof/>
                <w:lang w:val="en-AS"/>
              </w:rPr>
              <w:t>TSP Solver</w:t>
            </w:r>
            <w:r w:rsidR="001A38F5">
              <w:rPr>
                <w:noProof/>
                <w:webHidden/>
              </w:rPr>
              <w:tab/>
            </w:r>
            <w:r w:rsidR="001A38F5">
              <w:rPr>
                <w:noProof/>
                <w:webHidden/>
              </w:rPr>
              <w:fldChar w:fldCharType="begin"/>
            </w:r>
            <w:r w:rsidR="001A38F5">
              <w:rPr>
                <w:noProof/>
                <w:webHidden/>
              </w:rPr>
              <w:instrText xml:space="preserve"> PAGEREF _Toc161042508 \h </w:instrText>
            </w:r>
            <w:r w:rsidR="001A38F5">
              <w:rPr>
                <w:noProof/>
                <w:webHidden/>
              </w:rPr>
            </w:r>
            <w:r w:rsidR="001A38F5">
              <w:rPr>
                <w:noProof/>
                <w:webHidden/>
              </w:rPr>
              <w:fldChar w:fldCharType="separate"/>
            </w:r>
            <w:r w:rsidR="001A38F5">
              <w:rPr>
                <w:noProof/>
                <w:webHidden/>
              </w:rPr>
              <w:t>4</w:t>
            </w:r>
            <w:r w:rsidR="001A38F5">
              <w:rPr>
                <w:noProof/>
                <w:webHidden/>
              </w:rPr>
              <w:fldChar w:fldCharType="end"/>
            </w:r>
          </w:hyperlink>
        </w:p>
        <w:p w14:paraId="2EB7A838" w14:textId="3E97751A" w:rsidR="001A38F5" w:rsidRDefault="00000000">
          <w:pPr>
            <w:pStyle w:val="TOC1"/>
            <w:tabs>
              <w:tab w:val="left" w:pos="440"/>
              <w:tab w:val="right" w:leader="dot" w:pos="10070"/>
            </w:tabs>
            <w:rPr>
              <w:noProof/>
              <w:kern w:val="2"/>
              <w:lang w:eastAsia="en-US"/>
              <w14:ligatures w14:val="standardContextual"/>
            </w:rPr>
          </w:pPr>
          <w:hyperlink w:anchor="_Toc161042509" w:history="1">
            <w:r w:rsidR="001A38F5" w:rsidRPr="00B12287">
              <w:rPr>
                <w:rStyle w:val="Hyperlink"/>
                <w:noProof/>
                <w:lang w:val="en-AS"/>
              </w:rPr>
              <w:t>5</w:t>
            </w:r>
            <w:r w:rsidR="001A38F5">
              <w:rPr>
                <w:noProof/>
                <w:kern w:val="2"/>
                <w:lang w:eastAsia="en-US"/>
                <w14:ligatures w14:val="standardContextual"/>
              </w:rPr>
              <w:tab/>
            </w:r>
            <w:r w:rsidR="001A38F5" w:rsidRPr="00B12287">
              <w:rPr>
                <w:rStyle w:val="Hyperlink"/>
                <w:noProof/>
                <w:lang w:val="en-AS"/>
              </w:rPr>
              <w:t>Conclusion</w:t>
            </w:r>
            <w:r w:rsidR="001A38F5">
              <w:rPr>
                <w:noProof/>
                <w:webHidden/>
              </w:rPr>
              <w:tab/>
            </w:r>
            <w:r w:rsidR="001A38F5">
              <w:rPr>
                <w:noProof/>
                <w:webHidden/>
              </w:rPr>
              <w:fldChar w:fldCharType="begin"/>
            </w:r>
            <w:r w:rsidR="001A38F5">
              <w:rPr>
                <w:noProof/>
                <w:webHidden/>
              </w:rPr>
              <w:instrText xml:space="preserve"> PAGEREF _Toc161042509 \h </w:instrText>
            </w:r>
            <w:r w:rsidR="001A38F5">
              <w:rPr>
                <w:noProof/>
                <w:webHidden/>
              </w:rPr>
            </w:r>
            <w:r w:rsidR="001A38F5">
              <w:rPr>
                <w:noProof/>
                <w:webHidden/>
              </w:rPr>
              <w:fldChar w:fldCharType="separate"/>
            </w:r>
            <w:r w:rsidR="001A38F5">
              <w:rPr>
                <w:noProof/>
                <w:webHidden/>
              </w:rPr>
              <w:t>5</w:t>
            </w:r>
            <w:r w:rsidR="001A38F5">
              <w:rPr>
                <w:noProof/>
                <w:webHidden/>
              </w:rPr>
              <w:fldChar w:fldCharType="end"/>
            </w:r>
          </w:hyperlink>
        </w:p>
        <w:p w14:paraId="56BD383F" w14:textId="48B121F2" w:rsidR="001A38F5" w:rsidRDefault="00000000">
          <w:pPr>
            <w:pStyle w:val="TOC2"/>
            <w:tabs>
              <w:tab w:val="left" w:pos="880"/>
              <w:tab w:val="right" w:leader="dot" w:pos="10070"/>
            </w:tabs>
            <w:rPr>
              <w:noProof/>
              <w:kern w:val="2"/>
              <w:lang w:eastAsia="en-US"/>
              <w14:ligatures w14:val="standardContextual"/>
            </w:rPr>
          </w:pPr>
          <w:hyperlink w:anchor="_Toc161042510" w:history="1">
            <w:r w:rsidR="001A38F5" w:rsidRPr="00B12287">
              <w:rPr>
                <w:rStyle w:val="Hyperlink"/>
                <w:noProof/>
                <w:lang w:val="en-AS"/>
              </w:rPr>
              <w:t>5.1</w:t>
            </w:r>
            <w:r w:rsidR="001A38F5">
              <w:rPr>
                <w:noProof/>
                <w:kern w:val="2"/>
                <w:lang w:eastAsia="en-US"/>
                <w14:ligatures w14:val="standardContextual"/>
              </w:rPr>
              <w:tab/>
            </w:r>
            <w:r w:rsidR="001A38F5" w:rsidRPr="00B12287">
              <w:rPr>
                <w:rStyle w:val="Hyperlink"/>
                <w:noProof/>
                <w:lang w:val="en-AS"/>
              </w:rPr>
              <w:t>Determination of the Shortest Route</w:t>
            </w:r>
            <w:r w:rsidR="001A38F5">
              <w:rPr>
                <w:noProof/>
                <w:webHidden/>
              </w:rPr>
              <w:tab/>
            </w:r>
            <w:r w:rsidR="001A38F5">
              <w:rPr>
                <w:noProof/>
                <w:webHidden/>
              </w:rPr>
              <w:fldChar w:fldCharType="begin"/>
            </w:r>
            <w:r w:rsidR="001A38F5">
              <w:rPr>
                <w:noProof/>
                <w:webHidden/>
              </w:rPr>
              <w:instrText xml:space="preserve"> PAGEREF _Toc161042510 \h </w:instrText>
            </w:r>
            <w:r w:rsidR="001A38F5">
              <w:rPr>
                <w:noProof/>
                <w:webHidden/>
              </w:rPr>
            </w:r>
            <w:r w:rsidR="001A38F5">
              <w:rPr>
                <w:noProof/>
                <w:webHidden/>
              </w:rPr>
              <w:fldChar w:fldCharType="separate"/>
            </w:r>
            <w:r w:rsidR="001A38F5">
              <w:rPr>
                <w:noProof/>
                <w:webHidden/>
              </w:rPr>
              <w:t>5</w:t>
            </w:r>
            <w:r w:rsidR="001A38F5">
              <w:rPr>
                <w:noProof/>
                <w:webHidden/>
              </w:rPr>
              <w:fldChar w:fldCharType="end"/>
            </w:r>
          </w:hyperlink>
        </w:p>
        <w:p w14:paraId="3423A2CD" w14:textId="58C05831" w:rsidR="001A38F5" w:rsidRDefault="00000000">
          <w:pPr>
            <w:pStyle w:val="TOC2"/>
            <w:tabs>
              <w:tab w:val="left" w:pos="880"/>
              <w:tab w:val="right" w:leader="dot" w:pos="10070"/>
            </w:tabs>
            <w:rPr>
              <w:noProof/>
              <w:kern w:val="2"/>
              <w:lang w:eastAsia="en-US"/>
              <w14:ligatures w14:val="standardContextual"/>
            </w:rPr>
          </w:pPr>
          <w:hyperlink w:anchor="_Toc161042511" w:history="1">
            <w:r w:rsidR="001A38F5" w:rsidRPr="00B12287">
              <w:rPr>
                <w:rStyle w:val="Hyperlink"/>
                <w:noProof/>
                <w:lang w:val="en-AS"/>
              </w:rPr>
              <w:t>5.2</w:t>
            </w:r>
            <w:r w:rsidR="001A38F5">
              <w:rPr>
                <w:noProof/>
                <w:kern w:val="2"/>
                <w:lang w:eastAsia="en-US"/>
                <w14:ligatures w14:val="standardContextual"/>
              </w:rPr>
              <w:tab/>
            </w:r>
            <w:r w:rsidR="001A38F5" w:rsidRPr="00B12287">
              <w:rPr>
                <w:rStyle w:val="Hyperlink"/>
                <w:noProof/>
                <w:lang w:val="en-AS"/>
              </w:rPr>
              <w:t>Convergence Graph</w:t>
            </w:r>
            <w:r w:rsidR="001A38F5">
              <w:rPr>
                <w:noProof/>
                <w:webHidden/>
              </w:rPr>
              <w:tab/>
            </w:r>
            <w:r w:rsidR="001A38F5">
              <w:rPr>
                <w:noProof/>
                <w:webHidden/>
              </w:rPr>
              <w:fldChar w:fldCharType="begin"/>
            </w:r>
            <w:r w:rsidR="001A38F5">
              <w:rPr>
                <w:noProof/>
                <w:webHidden/>
              </w:rPr>
              <w:instrText xml:space="preserve"> PAGEREF _Toc161042511 \h </w:instrText>
            </w:r>
            <w:r w:rsidR="001A38F5">
              <w:rPr>
                <w:noProof/>
                <w:webHidden/>
              </w:rPr>
            </w:r>
            <w:r w:rsidR="001A38F5">
              <w:rPr>
                <w:noProof/>
                <w:webHidden/>
              </w:rPr>
              <w:fldChar w:fldCharType="separate"/>
            </w:r>
            <w:r w:rsidR="001A38F5">
              <w:rPr>
                <w:noProof/>
                <w:webHidden/>
              </w:rPr>
              <w:t>5</w:t>
            </w:r>
            <w:r w:rsidR="001A38F5">
              <w:rPr>
                <w:noProof/>
                <w:webHidden/>
              </w:rPr>
              <w:fldChar w:fldCharType="end"/>
            </w:r>
          </w:hyperlink>
        </w:p>
        <w:p w14:paraId="056EA40E" w14:textId="56296B1D" w:rsidR="00FA2BCF" w:rsidRDefault="00FA2BCF">
          <w:r>
            <w:rPr>
              <w:b/>
              <w:bCs/>
              <w:noProof/>
            </w:rPr>
            <w:fldChar w:fldCharType="end"/>
          </w:r>
        </w:p>
      </w:sdtContent>
    </w:sdt>
    <w:p w14:paraId="51912C3B" w14:textId="77777777" w:rsidR="00FA2BCF" w:rsidRDefault="00FA2BCF" w:rsidP="00FA2BCF"/>
    <w:p w14:paraId="6DBC4C7A" w14:textId="2B82B025" w:rsidR="00855982" w:rsidRPr="00855982" w:rsidRDefault="00BD46A6" w:rsidP="00855982">
      <w:pPr>
        <w:pStyle w:val="Heading1"/>
      </w:pPr>
      <w:bookmarkStart w:id="0" w:name="_Toc161042498"/>
      <w:r>
        <w:rPr>
          <w:lang w:val="en-AS"/>
        </w:rPr>
        <w:t>P</w:t>
      </w:r>
      <w:bookmarkEnd w:id="0"/>
      <w:r>
        <w:rPr>
          <w:lang w:val="en-AS"/>
        </w:rPr>
        <w:t>roblem Statement</w:t>
      </w:r>
    </w:p>
    <w:p w14:paraId="2C8AD45E" w14:textId="07EABD27" w:rsidR="00855982" w:rsidRDefault="00E80077" w:rsidP="00E80077">
      <w:pPr>
        <w:rPr>
          <w:lang w:val="en-AS"/>
        </w:rPr>
      </w:pPr>
      <w:r>
        <w:rPr>
          <w:lang w:val="en-AS"/>
        </w:rPr>
        <w:t>Given a grid of a side length (</w:t>
      </w:r>
      <w:r w:rsidR="00BD46A6">
        <w:rPr>
          <w:lang w:val="en-AS"/>
        </w:rPr>
        <w:t xml:space="preserve">say </w:t>
      </w:r>
      <w:r>
        <w:rPr>
          <w:lang w:val="en-AS"/>
        </w:rPr>
        <w:t>20), and randomised waypoints</w:t>
      </w:r>
      <w:r w:rsidR="00BD46A6">
        <w:rPr>
          <w:lang w:val="en-AS"/>
        </w:rPr>
        <w:t>(nodes)</w:t>
      </w:r>
      <w:r>
        <w:rPr>
          <w:lang w:val="en-AS"/>
        </w:rPr>
        <w:t xml:space="preserve"> and obstacles</w:t>
      </w:r>
      <w:r w:rsidR="00BD46A6">
        <w:rPr>
          <w:lang w:val="en-AS"/>
        </w:rPr>
        <w:t xml:space="preserve"> within the grid</w:t>
      </w:r>
      <w:r>
        <w:rPr>
          <w:lang w:val="en-AS"/>
        </w:rPr>
        <w:t xml:space="preserve">, determine the shortest distance that needs to be travelled so that one can start from any </w:t>
      </w:r>
      <w:r w:rsidR="00BD46A6">
        <w:rPr>
          <w:lang w:val="en-AS"/>
        </w:rPr>
        <w:t>node</w:t>
      </w:r>
      <w:r>
        <w:rPr>
          <w:lang w:val="en-AS"/>
        </w:rPr>
        <w:t xml:space="preserve">, travel through all </w:t>
      </w:r>
      <w:r w:rsidR="00BD46A6">
        <w:rPr>
          <w:lang w:val="en-AS"/>
        </w:rPr>
        <w:t xml:space="preserve">nodes </w:t>
      </w:r>
      <w:r>
        <w:rPr>
          <w:lang w:val="en-AS"/>
        </w:rPr>
        <w:t>exactly once and reach back to the starting node.</w:t>
      </w:r>
    </w:p>
    <w:p w14:paraId="7D4C0997" w14:textId="0155EEE0" w:rsidR="00E80077" w:rsidRDefault="00E80077" w:rsidP="00E80077">
      <w:pPr>
        <w:pStyle w:val="Heading1"/>
        <w:rPr>
          <w:lang w:val="en-AS"/>
        </w:rPr>
      </w:pPr>
      <w:bookmarkStart w:id="1" w:name="_Toc161042500"/>
      <w:r>
        <w:rPr>
          <w:lang w:val="en-AS"/>
        </w:rPr>
        <w:t>About A* Algorithm</w:t>
      </w:r>
      <w:bookmarkEnd w:id="1"/>
      <w:r w:rsidR="00BD46A6">
        <w:rPr>
          <w:lang w:val="en-AS"/>
        </w:rPr>
        <w:t xml:space="preserve"> and TSP</w:t>
      </w:r>
    </w:p>
    <w:p w14:paraId="0115E199" w14:textId="4306B6B7" w:rsidR="00E80077" w:rsidRDefault="00BD46A6" w:rsidP="00E80077">
      <w:pPr>
        <w:pStyle w:val="Heading2"/>
        <w:rPr>
          <w:lang w:val="en-AS"/>
        </w:rPr>
      </w:pPr>
      <w:r>
        <w:rPr>
          <w:lang w:val="en-AS"/>
        </w:rPr>
        <w:t>Introduction</w:t>
      </w:r>
    </w:p>
    <w:p w14:paraId="0268F44A" w14:textId="53A459BC" w:rsidR="00E80077" w:rsidRDefault="00E80077" w:rsidP="00E80077">
      <w:pPr>
        <w:rPr>
          <w:lang w:val="en-AS"/>
        </w:rPr>
      </w:pPr>
      <w:r w:rsidRPr="00E80077">
        <w:rPr>
          <w:lang w:val="en-AS"/>
        </w:rPr>
        <w:t>The Traveling Salesperson Problem (TSP) and the A* algorithm are two approaches used in computer science to solve problems related to finding the shortest path.</w:t>
      </w:r>
    </w:p>
    <w:p w14:paraId="4634DEC7" w14:textId="5565FB19" w:rsidR="00E80077" w:rsidRPr="00E80077" w:rsidRDefault="00E80077" w:rsidP="00E80077">
      <w:pPr>
        <w:rPr>
          <w:lang w:val="en-AS"/>
        </w:rPr>
      </w:pPr>
      <w:r>
        <w:rPr>
          <w:lang w:val="en-AS"/>
        </w:rPr>
        <w:lastRenderedPageBreak/>
        <w:t xml:space="preserve">In the context of this project, the distances between every pair of waypoints </w:t>
      </w:r>
      <w:r w:rsidR="00FA2BCF">
        <w:rPr>
          <w:lang w:val="en-AS"/>
        </w:rPr>
        <w:t>are</w:t>
      </w:r>
      <w:r>
        <w:rPr>
          <w:lang w:val="en-AS"/>
        </w:rPr>
        <w:t xml:space="preserve"> </w:t>
      </w:r>
      <w:r w:rsidR="00FA2BCF">
        <w:rPr>
          <w:lang w:val="en-AS"/>
        </w:rPr>
        <w:t>computed</w:t>
      </w:r>
      <w:r>
        <w:rPr>
          <w:lang w:val="en-AS"/>
        </w:rPr>
        <w:t xml:space="preserve"> </w:t>
      </w:r>
      <w:r w:rsidR="00FA2BCF">
        <w:rPr>
          <w:lang w:val="en-AS"/>
        </w:rPr>
        <w:t xml:space="preserve">via </w:t>
      </w:r>
      <w:r>
        <w:rPr>
          <w:lang w:val="en-AS"/>
        </w:rPr>
        <w:t>A* algorithm</w:t>
      </w:r>
      <w:r w:rsidR="00FA2BCF">
        <w:rPr>
          <w:lang w:val="en-AS"/>
        </w:rPr>
        <w:t>. I</w:t>
      </w:r>
      <w:r>
        <w:rPr>
          <w:lang w:val="en-AS"/>
        </w:rPr>
        <w:t xml:space="preserve">.e. the elements of distance matrix </w:t>
      </w:r>
      <w:r w:rsidR="00FA2BCF">
        <w:rPr>
          <w:lang w:val="en-AS"/>
        </w:rPr>
        <w:t xml:space="preserve">are </w:t>
      </w:r>
      <w:r>
        <w:rPr>
          <w:lang w:val="en-AS"/>
        </w:rPr>
        <w:t>computed using A* algorithm. This</w:t>
      </w:r>
      <w:r w:rsidR="00FA2BCF">
        <w:rPr>
          <w:lang w:val="en-AS"/>
        </w:rPr>
        <w:t xml:space="preserve"> </w:t>
      </w:r>
      <w:r>
        <w:rPr>
          <w:lang w:val="en-AS"/>
        </w:rPr>
        <w:t>matrix is then used as the input to the tsp solver to determine the order in which we must travel through the nodes.</w:t>
      </w:r>
    </w:p>
    <w:p w14:paraId="75534E9C" w14:textId="77777777" w:rsidR="00E80077" w:rsidRPr="00E80077" w:rsidRDefault="00E80077" w:rsidP="00FA2BCF">
      <w:pPr>
        <w:pStyle w:val="Heading3"/>
        <w:rPr>
          <w:lang w:val="en-AS"/>
        </w:rPr>
      </w:pPr>
      <w:bookmarkStart w:id="2" w:name="_Toc161042502"/>
      <w:r w:rsidRPr="00E80077">
        <w:rPr>
          <w:lang w:val="en-AS"/>
        </w:rPr>
        <w:t>Traveling Salesperson Problem (TSP):</w:t>
      </w:r>
      <w:bookmarkEnd w:id="2"/>
    </w:p>
    <w:p w14:paraId="5971FE14" w14:textId="3552B630" w:rsidR="00E80077" w:rsidRPr="00E80077" w:rsidRDefault="00E80077" w:rsidP="00E80077">
      <w:pPr>
        <w:rPr>
          <w:lang w:val="en-AS"/>
        </w:rPr>
      </w:pPr>
      <w:r w:rsidRPr="00E80077">
        <w:rPr>
          <w:lang w:val="en-AS"/>
        </w:rPr>
        <w:t xml:space="preserve">The Traveling Salesperson Problem is a classic algorithmic problem in the field of computer science and operations research. </w:t>
      </w:r>
      <w:r>
        <w:rPr>
          <w:lang w:val="en-AS"/>
        </w:rPr>
        <w:t>Its intent</w:t>
      </w:r>
      <w:r w:rsidRPr="00E80077">
        <w:rPr>
          <w:lang w:val="en-AS"/>
        </w:rPr>
        <w:t xml:space="preserve"> is </w:t>
      </w:r>
      <w:r>
        <w:rPr>
          <w:lang w:val="en-AS"/>
        </w:rPr>
        <w:t xml:space="preserve">to </w:t>
      </w:r>
      <w:r w:rsidRPr="00E80077">
        <w:rPr>
          <w:lang w:val="en-AS"/>
        </w:rPr>
        <w:t>find</w:t>
      </w:r>
      <w:r>
        <w:rPr>
          <w:lang w:val="en-AS"/>
        </w:rPr>
        <w:t xml:space="preserve"> </w:t>
      </w:r>
      <w:r w:rsidRPr="00E80077">
        <w:rPr>
          <w:lang w:val="en-AS"/>
        </w:rPr>
        <w:t>the shortest possible route that visits each city exactly once and returns to the origin city. The TSP is NP-hard,</w:t>
      </w:r>
      <w:r>
        <w:rPr>
          <w:lang w:val="en-AS"/>
        </w:rPr>
        <w:t xml:space="preserve"> h</w:t>
      </w:r>
      <w:r w:rsidRPr="00E80077">
        <w:rPr>
          <w:lang w:val="en-AS"/>
        </w:rPr>
        <w:t>owever,</w:t>
      </w:r>
      <w:r>
        <w:rPr>
          <w:lang w:val="en-AS"/>
        </w:rPr>
        <w:t xml:space="preserve"> </w:t>
      </w:r>
      <w:r w:rsidRPr="00E80077">
        <w:rPr>
          <w:lang w:val="en-AS"/>
        </w:rPr>
        <w:t>various approaches, including exact algorithms, heuristic algorithms, are used to tackle this problem.</w:t>
      </w:r>
    </w:p>
    <w:p w14:paraId="593CC1DB" w14:textId="6586FC08" w:rsidR="00E80077" w:rsidRDefault="00E80077" w:rsidP="00E80077">
      <w:pPr>
        <w:rPr>
          <w:lang w:val="en-AS"/>
        </w:rPr>
      </w:pPr>
      <w:r w:rsidRPr="00E80077">
        <w:rPr>
          <w:lang w:val="en-AS"/>
        </w:rPr>
        <w:t>Heuristic algorithms</w:t>
      </w:r>
      <w:r w:rsidR="00FA2BCF">
        <w:rPr>
          <w:lang w:val="en-AS"/>
        </w:rPr>
        <w:t xml:space="preserve"> don’t guarantee optimal path but are yet used in practical sense as they </w:t>
      </w:r>
      <w:r w:rsidRPr="00E80077">
        <w:rPr>
          <w:lang w:val="en-AS"/>
        </w:rPr>
        <w:t>provide faster solutions</w:t>
      </w:r>
      <w:r w:rsidR="00FA2BCF">
        <w:rPr>
          <w:lang w:val="en-AS"/>
        </w:rPr>
        <w:t xml:space="preserve"> than exact algorithms</w:t>
      </w:r>
      <w:r w:rsidRPr="00E80077">
        <w:rPr>
          <w:lang w:val="en-AS"/>
        </w:rPr>
        <w:t xml:space="preserve">. </w:t>
      </w:r>
      <w:r>
        <w:rPr>
          <w:lang w:val="en-AS"/>
        </w:rPr>
        <w:t>Some e</w:t>
      </w:r>
      <w:r w:rsidRPr="00E80077">
        <w:rPr>
          <w:lang w:val="en-AS"/>
        </w:rPr>
        <w:t xml:space="preserve">xamples </w:t>
      </w:r>
      <w:r>
        <w:rPr>
          <w:lang w:val="en-AS"/>
        </w:rPr>
        <w:t xml:space="preserve">are </w:t>
      </w:r>
      <w:r w:rsidRPr="00E80077">
        <w:rPr>
          <w:lang w:val="en-AS"/>
        </w:rPr>
        <w:t>Nearest Neighbo</w:t>
      </w:r>
      <w:r>
        <w:rPr>
          <w:lang w:val="en-AS"/>
        </w:rPr>
        <w:t>u</w:t>
      </w:r>
      <w:r w:rsidRPr="00E80077">
        <w:rPr>
          <w:lang w:val="en-AS"/>
        </w:rPr>
        <w:t xml:space="preserve">r, Greedy, and </w:t>
      </w:r>
      <w:proofErr w:type="spellStart"/>
      <w:r w:rsidRPr="00E80077">
        <w:rPr>
          <w:lang w:val="en-AS"/>
        </w:rPr>
        <w:t>Christofides</w:t>
      </w:r>
      <w:proofErr w:type="spellEnd"/>
      <w:r w:rsidRPr="00E80077">
        <w:rPr>
          <w:lang w:val="en-AS"/>
        </w:rPr>
        <w:t xml:space="preserve">' algorithms. </w:t>
      </w:r>
    </w:p>
    <w:p w14:paraId="0AE5CF4B" w14:textId="260DF89C" w:rsidR="00E80077" w:rsidRPr="00E80077" w:rsidRDefault="00FA2BCF" w:rsidP="00FA2BCF">
      <w:pPr>
        <w:pStyle w:val="Heading3"/>
        <w:rPr>
          <w:lang w:val="en-AS"/>
        </w:rPr>
      </w:pPr>
      <w:bookmarkStart w:id="3" w:name="_Toc161042503"/>
      <w:r>
        <w:rPr>
          <w:lang w:val="en-AS"/>
        </w:rPr>
        <w:t xml:space="preserve">About </w:t>
      </w:r>
      <w:r w:rsidR="00E80077" w:rsidRPr="00E80077">
        <w:rPr>
          <w:lang w:val="en-AS"/>
        </w:rPr>
        <w:t>A* Algorithm:</w:t>
      </w:r>
      <w:bookmarkEnd w:id="3"/>
    </w:p>
    <w:p w14:paraId="2C9A40E7" w14:textId="63135909" w:rsidR="00E80077" w:rsidRDefault="00E80077" w:rsidP="00E80077">
      <w:pPr>
        <w:rPr>
          <w:lang w:val="en-AS"/>
        </w:rPr>
      </w:pPr>
      <w:r w:rsidRPr="00E80077">
        <w:rPr>
          <w:lang w:val="en-AS"/>
        </w:rPr>
        <w:t>The A* algorithm is a best-first path finding algorithm</w:t>
      </w:r>
      <w:r w:rsidR="00FA2BCF">
        <w:rPr>
          <w:lang w:val="en-AS"/>
        </w:rPr>
        <w:t>.</w:t>
      </w:r>
      <w:r w:rsidRPr="00E80077">
        <w:rPr>
          <w:lang w:val="en-AS"/>
        </w:rPr>
        <w:t xml:space="preserve"> </w:t>
      </w:r>
      <w:r w:rsidR="00FA2BCF">
        <w:rPr>
          <w:lang w:val="en-AS"/>
        </w:rPr>
        <w:t xml:space="preserve">It is </w:t>
      </w:r>
      <w:r w:rsidRPr="00E80077">
        <w:rPr>
          <w:lang w:val="en-AS"/>
        </w:rPr>
        <w:t>used in graph traversal and pathfinding in computer science. Unlike TSP, A* is used to find the shortest path between two nodes in a graph. It is widely utilized in applications</w:t>
      </w:r>
      <w:r w:rsidR="00FA2BCF">
        <w:rPr>
          <w:lang w:val="en-AS"/>
        </w:rPr>
        <w:t xml:space="preserve"> such as network routing and </w:t>
      </w:r>
      <w:r w:rsidRPr="00E80077">
        <w:rPr>
          <w:lang w:val="en-AS"/>
        </w:rPr>
        <w:t>AI</w:t>
      </w:r>
      <w:r w:rsidR="00FA2BCF">
        <w:rPr>
          <w:lang w:val="en-AS"/>
        </w:rPr>
        <w:t xml:space="preserve"> </w:t>
      </w:r>
      <w:r w:rsidRPr="00E80077">
        <w:rPr>
          <w:lang w:val="en-AS"/>
        </w:rPr>
        <w:t xml:space="preserve">in </w:t>
      </w:r>
      <w:r w:rsidR="00B96219" w:rsidRPr="00E80077">
        <w:rPr>
          <w:lang w:val="en-AS"/>
        </w:rPr>
        <w:t>game</w:t>
      </w:r>
      <w:r w:rsidR="00B96219">
        <w:rPr>
          <w:lang w:val="en-AS"/>
        </w:rPr>
        <w:t>s.</w:t>
      </w:r>
    </w:p>
    <w:p w14:paraId="08B95D6B" w14:textId="77777777" w:rsidR="00BD46A6" w:rsidRPr="00E80077" w:rsidRDefault="00BD46A6" w:rsidP="00E80077">
      <w:pPr>
        <w:rPr>
          <w:lang w:val="en-AS"/>
        </w:rPr>
      </w:pPr>
    </w:p>
    <w:p w14:paraId="34B8A83F" w14:textId="07E9A3A8" w:rsidR="00E80077" w:rsidRDefault="00FA2BCF" w:rsidP="00FA2BCF">
      <w:pPr>
        <w:pStyle w:val="Heading4"/>
        <w:rPr>
          <w:lang w:val="en-AS"/>
        </w:rPr>
      </w:pPr>
      <w:r>
        <w:rPr>
          <w:lang w:val="en-AS"/>
        </w:rPr>
        <w:t>How A* Algorithm works</w:t>
      </w:r>
      <w:r w:rsidR="00E80077" w:rsidRPr="00E80077">
        <w:rPr>
          <w:lang w:val="en-AS"/>
        </w:rPr>
        <w:t>:</w:t>
      </w:r>
    </w:p>
    <w:p w14:paraId="65F04868" w14:textId="0D876A2F" w:rsidR="001A38F5" w:rsidRDefault="00FA2BCF" w:rsidP="001A38F5">
      <w:pPr>
        <w:rPr>
          <w:lang w:val="en-AS"/>
        </w:rPr>
      </w:pPr>
      <w:r>
        <w:rPr>
          <w:lang w:val="en-AS"/>
        </w:rPr>
        <w:t>A* working can be considered as an extension to Dijkstra’s algorithm. The difference is</w:t>
      </w:r>
      <w:r w:rsidR="00B96219">
        <w:rPr>
          <w:lang w:val="en-AS"/>
        </w:rPr>
        <w:t>,</w:t>
      </w:r>
      <w:r>
        <w:rPr>
          <w:lang w:val="en-AS"/>
        </w:rPr>
        <w:t xml:space="preserve"> unlike Dijkstra’s algorithm, here the cost function</w:t>
      </w:r>
      <w:r w:rsidR="00B96219">
        <w:rPr>
          <w:lang w:val="en-AS"/>
        </w:rPr>
        <w:t xml:space="preserve"> of a node</w:t>
      </w:r>
      <w:r>
        <w:rPr>
          <w:lang w:val="en-AS"/>
        </w:rPr>
        <w:t xml:space="preserve"> ‘f-score’ is given by </w:t>
      </w:r>
      <w:r w:rsidRPr="00FA2BCF">
        <w:rPr>
          <w:lang w:val="en-AS"/>
        </w:rPr>
        <w:t>g(n) + h(n)</w:t>
      </w:r>
      <w:r w:rsidR="00B96219">
        <w:rPr>
          <w:lang w:val="en-AS"/>
        </w:rPr>
        <w:t>. The intent behind calculation of cost functions is so that we could narrow down the search space of nodes, thereby speeding up the search process.</w:t>
      </w:r>
      <w:bookmarkStart w:id="4" w:name="_Toc161042504"/>
    </w:p>
    <w:p w14:paraId="6EC492B7" w14:textId="4CCD2182" w:rsidR="001A38F5" w:rsidRPr="001A38F5" w:rsidRDefault="001A38F5" w:rsidP="001A38F5">
      <w:pPr>
        <w:rPr>
          <w:lang w:val="en-AS"/>
        </w:rPr>
      </w:pPr>
      <w:r w:rsidRPr="009A5EFB">
        <w:rPr>
          <w:b/>
          <w:bCs/>
          <w:lang w:val="en-AS"/>
        </w:rPr>
        <w:t>Cost Function (g(n)):</w:t>
      </w:r>
      <w:r w:rsidRPr="001A38F5">
        <w:rPr>
          <w:lang w:val="en-AS"/>
        </w:rPr>
        <w:t xml:space="preserve"> This function represents the exact cost of the path from the start node to </w:t>
      </w:r>
      <w:r w:rsidR="009A5EFB">
        <w:rPr>
          <w:lang w:val="en-AS"/>
        </w:rPr>
        <w:t xml:space="preserve">some </w:t>
      </w:r>
      <w:r w:rsidRPr="001A38F5">
        <w:rPr>
          <w:lang w:val="en-AS"/>
        </w:rPr>
        <w:t xml:space="preserve">node n. It </w:t>
      </w:r>
      <w:r w:rsidR="009A5EFB">
        <w:rPr>
          <w:lang w:val="en-AS"/>
        </w:rPr>
        <w:t xml:space="preserve">indicates </w:t>
      </w:r>
      <w:r w:rsidRPr="001A38F5">
        <w:rPr>
          <w:lang w:val="en-AS"/>
        </w:rPr>
        <w:t>the distance already trave</w:t>
      </w:r>
      <w:r w:rsidR="009A5EFB">
        <w:rPr>
          <w:lang w:val="en-AS"/>
        </w:rPr>
        <w:t>l</w:t>
      </w:r>
      <w:r w:rsidRPr="001A38F5">
        <w:rPr>
          <w:lang w:val="en-AS"/>
        </w:rPr>
        <w:t xml:space="preserve">led to reach </w:t>
      </w:r>
      <w:r w:rsidR="009A5EFB">
        <w:rPr>
          <w:lang w:val="en-AS"/>
        </w:rPr>
        <w:t xml:space="preserve">this </w:t>
      </w:r>
      <w:r w:rsidRPr="001A38F5">
        <w:rPr>
          <w:lang w:val="en-AS"/>
        </w:rPr>
        <w:t>node</w:t>
      </w:r>
      <w:r w:rsidR="009A5EFB">
        <w:rPr>
          <w:lang w:val="en-AS"/>
        </w:rPr>
        <w:t>.</w:t>
      </w:r>
    </w:p>
    <w:p w14:paraId="1C1A9B82" w14:textId="3B4D645D" w:rsidR="009A5EFB" w:rsidRDefault="001A38F5" w:rsidP="001A38F5">
      <w:pPr>
        <w:rPr>
          <w:lang w:val="en-AS"/>
        </w:rPr>
      </w:pPr>
      <w:r w:rsidRPr="009A5EFB">
        <w:rPr>
          <w:b/>
          <w:bCs/>
          <w:lang w:val="en-AS"/>
        </w:rPr>
        <w:t>Heuristic Function (h(n)):</w:t>
      </w:r>
      <w:r w:rsidRPr="001A38F5">
        <w:rPr>
          <w:lang w:val="en-AS"/>
        </w:rPr>
        <w:t xml:space="preserve"> This is an estimated cost from node n to the goal. Unlike g(n), h(n) provides an estimate of the shortest path from n to the goal. This heuristic function </w:t>
      </w:r>
      <w:r w:rsidR="009A5EFB">
        <w:rPr>
          <w:lang w:val="en-AS"/>
        </w:rPr>
        <w:t xml:space="preserve">is the idea that </w:t>
      </w:r>
      <w:r w:rsidRPr="001A38F5">
        <w:rPr>
          <w:lang w:val="en-AS"/>
        </w:rPr>
        <w:t xml:space="preserve">differentiates A* from Dijkstra’s algorithm, as it allows A* to prioritize nodes that are believed to be closer to the goal. </w:t>
      </w:r>
    </w:p>
    <w:p w14:paraId="7B169653" w14:textId="52B5A83D" w:rsidR="001A38F5" w:rsidRPr="001A38F5" w:rsidRDefault="009A5EFB" w:rsidP="001A38F5">
      <w:pPr>
        <w:rPr>
          <w:lang w:val="en-AS"/>
        </w:rPr>
      </w:pPr>
      <w:r>
        <w:rPr>
          <w:lang w:val="en-AS"/>
        </w:rPr>
        <w:t xml:space="preserve">It is necessary to choose a heuristic function that does not </w:t>
      </w:r>
      <w:r w:rsidR="001A38F5" w:rsidRPr="001A38F5">
        <w:rPr>
          <w:lang w:val="en-AS"/>
        </w:rPr>
        <w:t>overestimate</w:t>
      </w:r>
      <w:r>
        <w:rPr>
          <w:lang w:val="en-AS"/>
        </w:rPr>
        <w:t xml:space="preserve"> </w:t>
      </w:r>
      <w:r w:rsidR="001A38F5" w:rsidRPr="001A38F5">
        <w:rPr>
          <w:lang w:val="en-AS"/>
        </w:rPr>
        <w:t>the actual cost to get to the nearest goal</w:t>
      </w:r>
      <w:r>
        <w:rPr>
          <w:lang w:val="en-AS"/>
        </w:rPr>
        <w:t xml:space="preserve"> (also called admissible). The quality of the chosen heuristic function determines the no of steps needed to converge to the optimal solution.</w:t>
      </w:r>
    </w:p>
    <w:p w14:paraId="5769B667" w14:textId="7E6CAA76" w:rsidR="001A38F5" w:rsidRPr="001A38F5" w:rsidRDefault="001A38F5" w:rsidP="001A38F5">
      <w:pPr>
        <w:rPr>
          <w:lang w:val="en-AS"/>
        </w:rPr>
      </w:pPr>
      <w:r w:rsidRPr="009A5EFB">
        <w:rPr>
          <w:b/>
          <w:bCs/>
          <w:lang w:val="en-AS"/>
        </w:rPr>
        <w:t>F-score (f(n)):</w:t>
      </w:r>
      <w:r w:rsidRPr="001A38F5">
        <w:rPr>
          <w:lang w:val="en-AS"/>
        </w:rPr>
        <w:t xml:space="preserve"> The F-score of a node is the sum of its g(n) and h(n) scores. f(n) represents the total estimated cost of the cheapest solution that goes through node n. A* maintains a priority queue (often implemented as a min-heap) based on these f(n) values. The node with the lowest f(n) value is selected for expansion, as this node is considered most likely to lead to an efficient path to the goal.</w:t>
      </w:r>
    </w:p>
    <w:p w14:paraId="3E2AD087" w14:textId="4FA772EA" w:rsidR="00B96219" w:rsidRDefault="00B96219" w:rsidP="00B96219">
      <w:pPr>
        <w:pStyle w:val="Heading1"/>
        <w:rPr>
          <w:lang w:val="en-AS"/>
        </w:rPr>
      </w:pPr>
      <w:r>
        <w:rPr>
          <w:lang w:val="en-AS"/>
        </w:rPr>
        <w:t>Project Setup</w:t>
      </w:r>
      <w:bookmarkEnd w:id="4"/>
    </w:p>
    <w:p w14:paraId="3B0F980E" w14:textId="68AA07ED" w:rsidR="00B96219" w:rsidRDefault="00B96219" w:rsidP="00B96219">
      <w:pPr>
        <w:pStyle w:val="Heading2"/>
        <w:rPr>
          <w:lang w:val="en-AS"/>
        </w:rPr>
      </w:pPr>
      <w:bookmarkStart w:id="5" w:name="_Toc161042505"/>
      <w:r>
        <w:rPr>
          <w:lang w:val="en-AS"/>
        </w:rPr>
        <w:t>I</w:t>
      </w:r>
      <w:r w:rsidR="003E7D19">
        <w:rPr>
          <w:lang w:val="en-AS"/>
        </w:rPr>
        <w:t>ntroduction</w:t>
      </w:r>
      <w:bookmarkEnd w:id="5"/>
    </w:p>
    <w:p w14:paraId="3657E68F" w14:textId="5DFEF560" w:rsidR="00B96219" w:rsidRDefault="00B96219" w:rsidP="00B96219">
      <w:pPr>
        <w:rPr>
          <w:lang w:val="en-AS"/>
        </w:rPr>
      </w:pPr>
      <w:r>
        <w:rPr>
          <w:lang w:val="en-AS"/>
        </w:rPr>
        <w:t>The notebook can be divided into 2 sections, the 1st is a walkthrough of all parts individually, and the 2nd section comprises of running multiple random simulations to understand the convergence of A* algorithm</w:t>
      </w:r>
      <w:r w:rsidR="003E7D19">
        <w:rPr>
          <w:lang w:val="en-AS"/>
        </w:rPr>
        <w:t>.</w:t>
      </w:r>
    </w:p>
    <w:p w14:paraId="51AB4B29" w14:textId="6CC7E3A2" w:rsidR="003E7D19" w:rsidRPr="00B96219" w:rsidRDefault="003E7D19" w:rsidP="003E7D19">
      <w:pPr>
        <w:pStyle w:val="Heading2"/>
        <w:rPr>
          <w:lang w:val="en-AS"/>
        </w:rPr>
      </w:pPr>
      <w:bookmarkStart w:id="6" w:name="_Toc161042506"/>
      <w:r>
        <w:rPr>
          <w:lang w:val="en-AS"/>
        </w:rPr>
        <w:lastRenderedPageBreak/>
        <w:t>Initialising grid</w:t>
      </w:r>
      <w:bookmarkEnd w:id="6"/>
    </w:p>
    <w:p w14:paraId="547C57CA" w14:textId="77777777" w:rsidR="00B96219" w:rsidRDefault="00B96219" w:rsidP="00B96219">
      <w:pPr>
        <w:keepNext/>
      </w:pPr>
      <w:r w:rsidRPr="00B96219">
        <w:rPr>
          <w:noProof/>
          <w:lang w:val="en-AS"/>
        </w:rPr>
        <w:drawing>
          <wp:inline distT="0" distB="0" distL="0" distR="0" wp14:anchorId="2930F2E0" wp14:editId="3379689E">
            <wp:extent cx="4612005" cy="2501552"/>
            <wp:effectExtent l="0" t="0" r="0" b="0"/>
            <wp:docPr id="129751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14597" name=""/>
                    <pic:cNvPicPr/>
                  </pic:nvPicPr>
                  <pic:blipFill>
                    <a:blip r:embed="rId11"/>
                    <a:stretch>
                      <a:fillRect/>
                    </a:stretch>
                  </pic:blipFill>
                  <pic:spPr>
                    <a:xfrm>
                      <a:off x="0" y="0"/>
                      <a:ext cx="4621556" cy="2506733"/>
                    </a:xfrm>
                    <a:prstGeom prst="rect">
                      <a:avLst/>
                    </a:prstGeom>
                  </pic:spPr>
                </pic:pic>
              </a:graphicData>
            </a:graphic>
          </wp:inline>
        </w:drawing>
      </w:r>
    </w:p>
    <w:p w14:paraId="0CB1172E" w14:textId="14836D4D" w:rsidR="00B96219" w:rsidRDefault="00B96219" w:rsidP="00B96219">
      <w:pPr>
        <w:pStyle w:val="Caption"/>
        <w:rPr>
          <w:lang w:val="en-AS"/>
        </w:rP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rPr>
          <w:lang w:val="en-AS"/>
        </w:rPr>
        <w:t xml:space="preserve">An Example Grid with waypoints and </w:t>
      </w:r>
      <w:proofErr w:type="gramStart"/>
      <w:r>
        <w:rPr>
          <w:lang w:val="en-AS"/>
        </w:rPr>
        <w:t>obstacles</w:t>
      </w:r>
      <w:proofErr w:type="gramEnd"/>
    </w:p>
    <w:p w14:paraId="3608E562" w14:textId="77777777" w:rsidR="00B96219" w:rsidRDefault="00B96219" w:rsidP="00B96219">
      <w:pPr>
        <w:rPr>
          <w:lang w:val="en-AS"/>
        </w:rPr>
      </w:pPr>
    </w:p>
    <w:p w14:paraId="5063FBDB" w14:textId="4B74BEBA" w:rsidR="00B96219" w:rsidRDefault="00B96219" w:rsidP="00B96219">
      <w:pPr>
        <w:rPr>
          <w:lang w:val="en-AS"/>
        </w:rPr>
      </w:pPr>
      <w:r w:rsidRPr="00B96219">
        <w:rPr>
          <w:noProof/>
          <w:lang w:val="en-AS"/>
        </w:rPr>
        <w:drawing>
          <wp:inline distT="0" distB="0" distL="0" distR="0" wp14:anchorId="444BAC77" wp14:editId="48EC3F2C">
            <wp:extent cx="6278880" cy="753092"/>
            <wp:effectExtent l="0" t="0" r="0" b="9525"/>
            <wp:docPr id="12752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898" name=""/>
                    <pic:cNvPicPr/>
                  </pic:nvPicPr>
                  <pic:blipFill>
                    <a:blip r:embed="rId12"/>
                    <a:stretch>
                      <a:fillRect/>
                    </a:stretch>
                  </pic:blipFill>
                  <pic:spPr>
                    <a:xfrm>
                      <a:off x="0" y="0"/>
                      <a:ext cx="6284913" cy="753816"/>
                    </a:xfrm>
                    <a:prstGeom prst="rect">
                      <a:avLst/>
                    </a:prstGeom>
                  </pic:spPr>
                </pic:pic>
              </a:graphicData>
            </a:graphic>
          </wp:inline>
        </w:drawing>
      </w:r>
    </w:p>
    <w:p w14:paraId="77B8D7A5" w14:textId="34D01F9A" w:rsidR="00B96219" w:rsidRDefault="003E7D19" w:rsidP="003E7D19">
      <w:pPr>
        <w:pStyle w:val="Heading2"/>
        <w:rPr>
          <w:lang w:val="en-AS"/>
        </w:rPr>
      </w:pPr>
      <w:bookmarkStart w:id="7" w:name="_Toc161042507"/>
      <w:r>
        <w:rPr>
          <w:lang w:val="en-AS"/>
        </w:rPr>
        <w:t>Computation of Distance Matrix Elements</w:t>
      </w:r>
      <w:bookmarkEnd w:id="7"/>
    </w:p>
    <w:p w14:paraId="7B51740D" w14:textId="44033690" w:rsidR="003E7D19" w:rsidRPr="003E7D19" w:rsidRDefault="003E7D19" w:rsidP="003E7D19">
      <w:pPr>
        <w:rPr>
          <w:lang w:val="en-AS"/>
        </w:rPr>
      </w:pPr>
      <w:r>
        <w:rPr>
          <w:lang w:val="en-AS"/>
        </w:rPr>
        <w:t>We have 4 waypoints (</w:t>
      </w:r>
      <w:r w:rsidR="002064E7">
        <w:rPr>
          <w:lang w:val="en-AS"/>
        </w:rPr>
        <w:t>6,7</w:t>
      </w:r>
      <w:proofErr w:type="gramStart"/>
      <w:r>
        <w:rPr>
          <w:lang w:val="en-AS"/>
        </w:rPr>
        <w:t>)</w:t>
      </w:r>
      <w:r w:rsidR="002064E7">
        <w:rPr>
          <w:lang w:val="en-AS"/>
        </w:rPr>
        <w:t>,(</w:t>
      </w:r>
      <w:proofErr w:type="gramEnd"/>
      <w:r w:rsidR="002064E7">
        <w:rPr>
          <w:lang w:val="en-AS"/>
        </w:rPr>
        <w:t>14,0)</w:t>
      </w:r>
      <w:r>
        <w:rPr>
          <w:lang w:val="en-AS"/>
        </w:rPr>
        <w:t>,</w:t>
      </w:r>
      <w:r w:rsidR="002064E7">
        <w:rPr>
          <w:lang w:val="en-AS"/>
        </w:rPr>
        <w:t>(10,3)(17,10).</w:t>
      </w:r>
    </w:p>
    <w:p w14:paraId="7A375303" w14:textId="63549D2A" w:rsidR="003E7D19" w:rsidRDefault="003E7D19" w:rsidP="003E7D19">
      <w:pPr>
        <w:rPr>
          <w:lang w:val="en-AS"/>
        </w:rPr>
      </w:pPr>
      <w:r w:rsidRPr="003E7D19">
        <w:rPr>
          <w:noProof/>
          <w:lang w:val="en-AS"/>
        </w:rPr>
        <w:drawing>
          <wp:inline distT="0" distB="0" distL="0" distR="0" wp14:anchorId="401E5309" wp14:editId="666466FF">
            <wp:extent cx="1305107" cy="1324160"/>
            <wp:effectExtent l="0" t="0" r="9525" b="9525"/>
            <wp:docPr id="813565068" name="Picture 1" descr="A number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5068" name="Picture 1" descr="A number grid with numbers&#10;&#10;Description automatically generated"/>
                    <pic:cNvPicPr/>
                  </pic:nvPicPr>
                  <pic:blipFill>
                    <a:blip r:embed="rId13"/>
                    <a:stretch>
                      <a:fillRect/>
                    </a:stretch>
                  </pic:blipFill>
                  <pic:spPr>
                    <a:xfrm>
                      <a:off x="0" y="0"/>
                      <a:ext cx="1305107" cy="1324160"/>
                    </a:xfrm>
                    <a:prstGeom prst="rect">
                      <a:avLst/>
                    </a:prstGeom>
                  </pic:spPr>
                </pic:pic>
              </a:graphicData>
            </a:graphic>
          </wp:inline>
        </w:drawing>
      </w:r>
    </w:p>
    <w:p w14:paraId="0CDCF87F" w14:textId="7895EA8B" w:rsidR="002064E7" w:rsidRDefault="002064E7" w:rsidP="003E7D19">
      <w:pPr>
        <w:rPr>
          <w:lang w:val="en-AS"/>
        </w:rPr>
      </w:pPr>
      <w:r>
        <w:rPr>
          <w:lang w:val="en-AS"/>
        </w:rPr>
        <w:t xml:space="preserve">Each of these points have been determined by the A* algorithm. The pathways are given </w:t>
      </w:r>
      <w:proofErr w:type="gramStart"/>
      <w:r>
        <w:rPr>
          <w:lang w:val="en-AS"/>
        </w:rPr>
        <w:t>belo</w:t>
      </w:r>
      <w:r w:rsidR="009A5EFB">
        <w:rPr>
          <w:lang w:val="en-AS"/>
        </w:rPr>
        <w:t>w</w:t>
      </w:r>
      <w:proofErr w:type="gramEnd"/>
    </w:p>
    <w:p w14:paraId="71F0F986" w14:textId="77777777" w:rsidR="002064E7" w:rsidRDefault="002064E7" w:rsidP="003E7D19">
      <w:pPr>
        <w:rPr>
          <w:lang w:val="en-AS"/>
        </w:rPr>
      </w:pPr>
    </w:p>
    <w:p w14:paraId="274347F2" w14:textId="07CE7EE0" w:rsidR="002064E7" w:rsidRDefault="002064E7" w:rsidP="003E7D19">
      <w:pPr>
        <w:rPr>
          <w:noProof/>
        </w:rPr>
      </w:pPr>
      <w:r>
        <w:rPr>
          <w:noProof/>
        </w:rPr>
        <w:drawing>
          <wp:inline distT="0" distB="0" distL="0" distR="0" wp14:anchorId="1C121278" wp14:editId="52A8527B">
            <wp:extent cx="2023495" cy="1188720"/>
            <wp:effectExtent l="0" t="0" r="0" b="0"/>
            <wp:docPr id="1280064673" name="Picture 2" descr="A graph of a number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64673" name="Picture 2" descr="A graph of a number of step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7931" cy="1191326"/>
                    </a:xfrm>
                    <a:prstGeom prst="rect">
                      <a:avLst/>
                    </a:prstGeom>
                    <a:noFill/>
                    <a:ln>
                      <a:noFill/>
                    </a:ln>
                  </pic:spPr>
                </pic:pic>
              </a:graphicData>
            </a:graphic>
          </wp:inline>
        </w:drawing>
      </w:r>
      <w:r>
        <w:rPr>
          <w:noProof/>
        </w:rPr>
        <w:drawing>
          <wp:inline distT="0" distB="0" distL="0" distR="0" wp14:anchorId="08E8B19C" wp14:editId="085226D4">
            <wp:extent cx="1978888" cy="1188000"/>
            <wp:effectExtent l="0" t="0" r="2540" b="0"/>
            <wp:docPr id="75281664" name="Picture 3" descr="A graph of a graph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1664" name="Picture 3" descr="A graph of a graph with a number of squar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8888" cy="1188000"/>
                    </a:xfrm>
                    <a:prstGeom prst="rect">
                      <a:avLst/>
                    </a:prstGeom>
                    <a:noFill/>
                    <a:ln>
                      <a:noFill/>
                    </a:ln>
                  </pic:spPr>
                </pic:pic>
              </a:graphicData>
            </a:graphic>
          </wp:inline>
        </w:drawing>
      </w:r>
      <w:r>
        <w:rPr>
          <w:noProof/>
        </w:rPr>
        <w:drawing>
          <wp:inline distT="0" distB="0" distL="0" distR="0" wp14:anchorId="17E60010" wp14:editId="37566449">
            <wp:extent cx="2062311" cy="1188000"/>
            <wp:effectExtent l="0" t="0" r="0" b="0"/>
            <wp:docPr id="1711822035" name="Picture 4" descr="A graph of a graph with a line of dots and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22035" name="Picture 4" descr="A graph of a graph with a line of dots and a line of dot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2311" cy="1188000"/>
                    </a:xfrm>
                    <a:prstGeom prst="rect">
                      <a:avLst/>
                    </a:prstGeom>
                    <a:noFill/>
                    <a:ln>
                      <a:noFill/>
                    </a:ln>
                  </pic:spPr>
                </pic:pic>
              </a:graphicData>
            </a:graphic>
          </wp:inline>
        </w:drawing>
      </w:r>
    </w:p>
    <w:p w14:paraId="2215684D" w14:textId="283966C4" w:rsidR="002064E7" w:rsidRDefault="002064E7" w:rsidP="003E7D19">
      <w:pPr>
        <w:rPr>
          <w:lang w:val="en-AS"/>
        </w:rPr>
      </w:pPr>
    </w:p>
    <w:p w14:paraId="5DD66C1C" w14:textId="43FC680F" w:rsidR="002064E7" w:rsidRDefault="002064E7" w:rsidP="003E7D19">
      <w:pPr>
        <w:rPr>
          <w:lang w:val="en-AS"/>
        </w:rPr>
      </w:pPr>
      <w:r>
        <w:rPr>
          <w:noProof/>
        </w:rPr>
        <w:drawing>
          <wp:inline distT="0" distB="0" distL="0" distR="0" wp14:anchorId="4299D1DE" wp14:editId="3176D858">
            <wp:extent cx="2062314" cy="1188000"/>
            <wp:effectExtent l="0" t="0" r="0" b="0"/>
            <wp:docPr id="2055424973" name="Picture 5" descr="A graph of a graph with numbers and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24973" name="Picture 5" descr="A graph of a graph with numbers and a line of dot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2314" cy="1188000"/>
                    </a:xfrm>
                    <a:prstGeom prst="rect">
                      <a:avLst/>
                    </a:prstGeom>
                    <a:noFill/>
                    <a:ln>
                      <a:noFill/>
                    </a:ln>
                  </pic:spPr>
                </pic:pic>
              </a:graphicData>
            </a:graphic>
          </wp:inline>
        </w:drawing>
      </w:r>
      <w:r>
        <w:rPr>
          <w:noProof/>
        </w:rPr>
        <w:drawing>
          <wp:inline distT="0" distB="0" distL="0" distR="0" wp14:anchorId="4369925D" wp14:editId="50D5B468">
            <wp:extent cx="2022269" cy="1188000"/>
            <wp:effectExtent l="0" t="0" r="0" b="0"/>
            <wp:docPr id="800018073" name="Picture 6" descr="A graph with numbers and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18073" name="Picture 6" descr="A graph with numbers and a number of dot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2269" cy="1188000"/>
                    </a:xfrm>
                    <a:prstGeom prst="rect">
                      <a:avLst/>
                    </a:prstGeom>
                    <a:noFill/>
                    <a:ln>
                      <a:noFill/>
                    </a:ln>
                  </pic:spPr>
                </pic:pic>
              </a:graphicData>
            </a:graphic>
          </wp:inline>
        </w:drawing>
      </w:r>
      <w:r>
        <w:rPr>
          <w:noProof/>
        </w:rPr>
        <w:drawing>
          <wp:inline distT="0" distB="0" distL="0" distR="0" wp14:anchorId="1AEEC9C4" wp14:editId="1A873A56">
            <wp:extent cx="2105697" cy="1188000"/>
            <wp:effectExtent l="0" t="0" r="0" b="0"/>
            <wp:docPr id="1911328521" name="Picture 7" descr="A graph of a number of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28521" name="Picture 7" descr="A graph of a number of step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5697" cy="1188000"/>
                    </a:xfrm>
                    <a:prstGeom prst="rect">
                      <a:avLst/>
                    </a:prstGeom>
                    <a:noFill/>
                    <a:ln>
                      <a:noFill/>
                    </a:ln>
                  </pic:spPr>
                </pic:pic>
              </a:graphicData>
            </a:graphic>
          </wp:inline>
        </w:drawing>
      </w:r>
    </w:p>
    <w:p w14:paraId="073A2B79" w14:textId="282E1215" w:rsidR="002064E7" w:rsidRDefault="002064E7" w:rsidP="003E7D19">
      <w:pPr>
        <w:rPr>
          <w:lang w:val="en-AS"/>
        </w:rPr>
      </w:pPr>
      <w:r>
        <w:rPr>
          <w:noProof/>
        </w:rPr>
        <w:drawing>
          <wp:inline distT="0" distB="0" distL="0" distR="0" wp14:anchorId="5E190C42" wp14:editId="6E3FA419">
            <wp:extent cx="1978888" cy="1188000"/>
            <wp:effectExtent l="0" t="0" r="2540" b="0"/>
            <wp:docPr id="1992072108" name="Picture 8" descr="A graph of 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72108" name="Picture 8" descr="A graph of a graph with numbers and a lin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8888" cy="1188000"/>
                    </a:xfrm>
                    <a:prstGeom prst="rect">
                      <a:avLst/>
                    </a:prstGeom>
                    <a:noFill/>
                    <a:ln>
                      <a:noFill/>
                    </a:ln>
                  </pic:spPr>
                </pic:pic>
              </a:graphicData>
            </a:graphic>
          </wp:inline>
        </w:drawing>
      </w:r>
      <w:r>
        <w:rPr>
          <w:noProof/>
        </w:rPr>
        <w:drawing>
          <wp:inline distT="0" distB="0" distL="0" distR="0" wp14:anchorId="05957EEC" wp14:editId="31679804">
            <wp:extent cx="2022269" cy="1188000"/>
            <wp:effectExtent l="0" t="0" r="0" b="0"/>
            <wp:docPr id="788024875" name="Picture 9" descr="A graph with numbers and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24875" name="Picture 9" descr="A graph with numbers and a number of dots&#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2269" cy="1188000"/>
                    </a:xfrm>
                    <a:prstGeom prst="rect">
                      <a:avLst/>
                    </a:prstGeom>
                    <a:noFill/>
                    <a:ln>
                      <a:noFill/>
                    </a:ln>
                  </pic:spPr>
                </pic:pic>
              </a:graphicData>
            </a:graphic>
          </wp:inline>
        </w:drawing>
      </w:r>
      <w:r>
        <w:rPr>
          <w:noProof/>
        </w:rPr>
        <w:drawing>
          <wp:inline distT="0" distB="0" distL="0" distR="0" wp14:anchorId="267672EB" wp14:editId="7A5F3455">
            <wp:extent cx="2105697" cy="1188000"/>
            <wp:effectExtent l="0" t="0" r="0" b="0"/>
            <wp:docPr id="644547566" name="Picture 10"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47566" name="Picture 10" descr="A graph with numbers and dot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05697" cy="1188000"/>
                    </a:xfrm>
                    <a:prstGeom prst="rect">
                      <a:avLst/>
                    </a:prstGeom>
                    <a:noFill/>
                    <a:ln>
                      <a:noFill/>
                    </a:ln>
                  </pic:spPr>
                </pic:pic>
              </a:graphicData>
            </a:graphic>
          </wp:inline>
        </w:drawing>
      </w:r>
    </w:p>
    <w:p w14:paraId="4587A1F5" w14:textId="7F5CFEC7" w:rsidR="002064E7" w:rsidRDefault="002064E7" w:rsidP="002064E7">
      <w:pPr>
        <w:rPr>
          <w:lang w:val="en-AS"/>
        </w:rPr>
      </w:pPr>
      <w:r>
        <w:rPr>
          <w:noProof/>
        </w:rPr>
        <w:drawing>
          <wp:inline distT="0" distB="0" distL="0" distR="0" wp14:anchorId="1B272ED2" wp14:editId="6297F357">
            <wp:extent cx="2105696" cy="1188000"/>
            <wp:effectExtent l="0" t="0" r="0" b="0"/>
            <wp:docPr id="1544000717" name="Picture 11" descr="A graph of a graph with numbers and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00717" name="Picture 11" descr="A graph of a graph with numbers and a line of dots&#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5696" cy="1188000"/>
                    </a:xfrm>
                    <a:prstGeom prst="rect">
                      <a:avLst/>
                    </a:prstGeom>
                    <a:noFill/>
                    <a:ln>
                      <a:noFill/>
                    </a:ln>
                  </pic:spPr>
                </pic:pic>
              </a:graphicData>
            </a:graphic>
          </wp:inline>
        </w:drawing>
      </w:r>
      <w:r>
        <w:rPr>
          <w:noProof/>
        </w:rPr>
        <w:drawing>
          <wp:inline distT="0" distB="0" distL="0" distR="0" wp14:anchorId="6FB869A0" wp14:editId="6DF4C78A">
            <wp:extent cx="2105696" cy="1188000"/>
            <wp:effectExtent l="0" t="0" r="0" b="0"/>
            <wp:docPr id="1171201426" name="Picture 12" descr="A graph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01426" name="Picture 12" descr="A graph of a number of squares&#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05696" cy="1188000"/>
                    </a:xfrm>
                    <a:prstGeom prst="rect">
                      <a:avLst/>
                    </a:prstGeom>
                    <a:noFill/>
                    <a:ln>
                      <a:noFill/>
                    </a:ln>
                  </pic:spPr>
                </pic:pic>
              </a:graphicData>
            </a:graphic>
          </wp:inline>
        </w:drawing>
      </w:r>
      <w:r>
        <w:rPr>
          <w:lang w:val="en-AS"/>
        </w:rPr>
        <w:t xml:space="preserve"> </w:t>
      </w:r>
      <w:r>
        <w:rPr>
          <w:noProof/>
        </w:rPr>
        <w:drawing>
          <wp:inline distT="0" distB="0" distL="0" distR="0" wp14:anchorId="0CEFEA57" wp14:editId="531F2C56">
            <wp:extent cx="2105697" cy="1188000"/>
            <wp:effectExtent l="0" t="0" r="0" b="0"/>
            <wp:docPr id="2082255256" name="Picture 13" descr="A graph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55256" name="Picture 13" descr="A graph with a number of squares&#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05697" cy="1188000"/>
                    </a:xfrm>
                    <a:prstGeom prst="rect">
                      <a:avLst/>
                    </a:prstGeom>
                    <a:noFill/>
                    <a:ln>
                      <a:noFill/>
                    </a:ln>
                  </pic:spPr>
                </pic:pic>
              </a:graphicData>
            </a:graphic>
          </wp:inline>
        </w:drawing>
      </w:r>
    </w:p>
    <w:p w14:paraId="2CDBD4C4" w14:textId="20250905" w:rsidR="002064E7" w:rsidRDefault="002064E7" w:rsidP="002064E7">
      <w:pPr>
        <w:pStyle w:val="Heading2"/>
        <w:rPr>
          <w:lang w:val="en-AS"/>
        </w:rPr>
      </w:pPr>
      <w:bookmarkStart w:id="8" w:name="_Toc161042508"/>
      <w:r>
        <w:rPr>
          <w:lang w:val="en-AS"/>
        </w:rPr>
        <w:t>TSP Solver</w:t>
      </w:r>
      <w:bookmarkEnd w:id="8"/>
    </w:p>
    <w:p w14:paraId="2821AD3A" w14:textId="2D6F2FAD" w:rsidR="002064E7" w:rsidRPr="002064E7" w:rsidRDefault="002064E7" w:rsidP="002064E7">
      <w:pPr>
        <w:rPr>
          <w:lang w:val="en-AS"/>
        </w:rPr>
      </w:pPr>
      <w:r>
        <w:rPr>
          <w:lang w:val="en-AS"/>
        </w:rPr>
        <w:t xml:space="preserve">After determination of distance matrix, it is passed onto the </w:t>
      </w:r>
      <w:r w:rsidRPr="002064E7">
        <w:rPr>
          <w:lang w:val="en-AS"/>
        </w:rPr>
        <w:t xml:space="preserve">implementation of a solution to the Traveling Salesman Problem (TSP) using Google's OR-Tools, a suite of optimization tools designed for solving combinatorial optimization problems. </w:t>
      </w:r>
    </w:p>
    <w:p w14:paraId="6E5FCD9E" w14:textId="0BB794E8" w:rsidR="002064E7" w:rsidRPr="002064E7" w:rsidRDefault="002064E7" w:rsidP="002064E7">
      <w:pPr>
        <w:rPr>
          <w:lang w:val="en-AS"/>
        </w:rPr>
      </w:pPr>
      <w:r w:rsidRPr="002064E7">
        <w:rPr>
          <w:lang w:val="en-AS"/>
        </w:rPr>
        <w:t>If a solution is found, the path and total distance</w:t>
      </w:r>
      <w:r w:rsidR="001A38F5">
        <w:rPr>
          <w:lang w:val="en-AS"/>
        </w:rPr>
        <w:t xml:space="preserve"> is calculated</w:t>
      </w:r>
      <w:r w:rsidRPr="002064E7">
        <w:rPr>
          <w:lang w:val="en-AS"/>
        </w:rPr>
        <w:t>. It iterates through the route, starting from the first node, and continues until the end of the route is reached. The distance for each leg of the journey is accumulated to calculate the total route distance.</w:t>
      </w:r>
    </w:p>
    <w:p w14:paraId="02F71DD3" w14:textId="1F8ED4D5" w:rsidR="00B96219" w:rsidRDefault="00B96219" w:rsidP="00B96219">
      <w:pPr>
        <w:pStyle w:val="Heading1"/>
        <w:rPr>
          <w:lang w:val="en-AS"/>
        </w:rPr>
      </w:pPr>
      <w:bookmarkStart w:id="9" w:name="_Toc161042509"/>
      <w:r>
        <w:rPr>
          <w:lang w:val="en-AS"/>
        </w:rPr>
        <w:t>Conclusion</w:t>
      </w:r>
      <w:bookmarkEnd w:id="9"/>
    </w:p>
    <w:p w14:paraId="627861CA" w14:textId="769B1A49" w:rsidR="003E7D19" w:rsidRDefault="001A38F5" w:rsidP="003E7D19">
      <w:pPr>
        <w:pStyle w:val="Heading2"/>
        <w:rPr>
          <w:lang w:val="en-AS"/>
        </w:rPr>
      </w:pPr>
      <w:bookmarkStart w:id="10" w:name="_Toc161042510"/>
      <w:r>
        <w:rPr>
          <w:lang w:val="en-AS"/>
        </w:rPr>
        <w:t>Determination of t</w:t>
      </w:r>
      <w:r w:rsidR="003E7D19">
        <w:rPr>
          <w:lang w:val="en-AS"/>
        </w:rPr>
        <w:t>he Shortest Route</w:t>
      </w:r>
      <w:bookmarkEnd w:id="10"/>
      <w:r>
        <w:rPr>
          <w:lang w:val="en-AS"/>
        </w:rPr>
        <w:t xml:space="preserve"> </w:t>
      </w:r>
    </w:p>
    <w:p w14:paraId="701847F7" w14:textId="2FF74940" w:rsidR="003E7D19" w:rsidRDefault="001A38F5" w:rsidP="003E7D19">
      <w:pPr>
        <w:rPr>
          <w:lang w:val="en-AS"/>
        </w:rPr>
      </w:pPr>
      <w:r>
        <w:rPr>
          <w:lang w:val="en-AS"/>
        </w:rPr>
        <w:t xml:space="preserve">A visual plot of the route determined is shown </w:t>
      </w:r>
      <w:r w:rsidR="009A5EFB">
        <w:rPr>
          <w:lang w:val="en-AS"/>
        </w:rPr>
        <w:t>below.</w:t>
      </w:r>
    </w:p>
    <w:p w14:paraId="44E0FA99" w14:textId="3CC1E468" w:rsidR="003E7D19" w:rsidRDefault="003E7D19" w:rsidP="003E7D19">
      <w:pPr>
        <w:rPr>
          <w:lang w:val="en-AS"/>
        </w:rPr>
      </w:pPr>
      <w:r w:rsidRPr="003E7D19">
        <w:rPr>
          <w:noProof/>
          <w:lang w:val="en-AS"/>
        </w:rPr>
        <w:lastRenderedPageBreak/>
        <w:drawing>
          <wp:inline distT="0" distB="0" distL="0" distR="0" wp14:anchorId="2CE6BD93" wp14:editId="0F74E782">
            <wp:extent cx="3413760" cy="3384520"/>
            <wp:effectExtent l="0" t="0" r="0" b="6985"/>
            <wp:docPr id="856985276" name="Picture 1" descr="A graph of a graph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85276" name="Picture 1" descr="A graph of a graph of a number of squares&#10;&#10;Description automatically generated with medium confidence"/>
                    <pic:cNvPicPr/>
                  </pic:nvPicPr>
                  <pic:blipFill>
                    <a:blip r:embed="rId26"/>
                    <a:stretch>
                      <a:fillRect/>
                    </a:stretch>
                  </pic:blipFill>
                  <pic:spPr>
                    <a:xfrm>
                      <a:off x="0" y="0"/>
                      <a:ext cx="3425865" cy="3396521"/>
                    </a:xfrm>
                    <a:prstGeom prst="rect">
                      <a:avLst/>
                    </a:prstGeom>
                  </pic:spPr>
                </pic:pic>
              </a:graphicData>
            </a:graphic>
          </wp:inline>
        </w:drawing>
      </w:r>
    </w:p>
    <w:p w14:paraId="46C92763" w14:textId="4BCF6953" w:rsidR="003E7D19" w:rsidRDefault="00BD46A6" w:rsidP="003E7D19">
      <w:pPr>
        <w:pStyle w:val="Heading2"/>
        <w:rPr>
          <w:lang w:val="en-AS"/>
        </w:rPr>
      </w:pPr>
      <w:bookmarkStart w:id="11" w:name="_Toc161042511"/>
      <w:r>
        <w:rPr>
          <w:lang w:val="en-AS"/>
        </w:rPr>
        <w:t xml:space="preserve">Plotting </w:t>
      </w:r>
      <w:r w:rsidR="003E7D19">
        <w:rPr>
          <w:lang w:val="en-AS"/>
        </w:rPr>
        <w:t>Convergence Graph</w:t>
      </w:r>
      <w:bookmarkEnd w:id="11"/>
    </w:p>
    <w:p w14:paraId="28F763BA" w14:textId="24D9D077" w:rsidR="003E7D19" w:rsidRDefault="003E7D19" w:rsidP="003E7D19">
      <w:pPr>
        <w:rPr>
          <w:lang w:val="en-AS"/>
        </w:rPr>
      </w:pPr>
      <w:r>
        <w:rPr>
          <w:lang w:val="en-AS"/>
        </w:rPr>
        <w:t xml:space="preserve">On running 10 </w:t>
      </w:r>
      <w:r w:rsidR="00BD46A6">
        <w:rPr>
          <w:lang w:val="en-AS"/>
        </w:rPr>
        <w:t>random simulations</w:t>
      </w:r>
      <w:r>
        <w:rPr>
          <w:lang w:val="en-AS"/>
        </w:rPr>
        <w:t>, we have obtained the following datapoints.</w:t>
      </w:r>
    </w:p>
    <w:p w14:paraId="59FD425E" w14:textId="7F927A6C" w:rsidR="003E7D19" w:rsidRDefault="003E7D19" w:rsidP="003E7D19">
      <w:pPr>
        <w:rPr>
          <w:lang w:val="en-AS"/>
        </w:rPr>
      </w:pPr>
      <w:r>
        <w:rPr>
          <w:noProof/>
        </w:rPr>
        <w:drawing>
          <wp:inline distT="0" distB="0" distL="0" distR="0" wp14:anchorId="69411271" wp14:editId="101462D1">
            <wp:extent cx="1501140" cy="2073609"/>
            <wp:effectExtent l="0" t="0" r="3810" b="3175"/>
            <wp:docPr id="1785716985" name="Picture 1" descr="A screenshot of a white shee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16985" name="Picture 1" descr="A screenshot of a white sheet with numbers&#10;&#10;Description automatically generated"/>
                    <pic:cNvPicPr/>
                  </pic:nvPicPr>
                  <pic:blipFill>
                    <a:blip r:embed="rId27"/>
                    <a:stretch>
                      <a:fillRect/>
                    </a:stretch>
                  </pic:blipFill>
                  <pic:spPr>
                    <a:xfrm>
                      <a:off x="0" y="0"/>
                      <a:ext cx="1502681" cy="2075738"/>
                    </a:xfrm>
                    <a:prstGeom prst="rect">
                      <a:avLst/>
                    </a:prstGeom>
                  </pic:spPr>
                </pic:pic>
              </a:graphicData>
            </a:graphic>
          </wp:inline>
        </w:drawing>
      </w:r>
    </w:p>
    <w:p w14:paraId="1BFF4BDF" w14:textId="07E9F43D" w:rsidR="003E7D19" w:rsidRPr="003E7D19" w:rsidRDefault="003E7D19" w:rsidP="003E7D19">
      <w:pPr>
        <w:rPr>
          <w:lang w:val="en-AS"/>
        </w:rPr>
      </w:pPr>
      <w:r>
        <w:rPr>
          <w:lang w:val="en-AS"/>
        </w:rPr>
        <w:t>The distribution of the ‘steps_to_converge’ datapoints have been graphically shown below.</w:t>
      </w:r>
    </w:p>
    <w:p w14:paraId="5D1294FF" w14:textId="78D1E5EF" w:rsidR="003E7D19" w:rsidRDefault="003E7D19" w:rsidP="00B96219">
      <w:pPr>
        <w:rPr>
          <w:lang w:val="en-AS"/>
        </w:rPr>
      </w:pPr>
      <w:r w:rsidRPr="003E7D19">
        <w:rPr>
          <w:noProof/>
          <w:lang w:val="en-AS"/>
        </w:rPr>
        <w:lastRenderedPageBreak/>
        <w:drawing>
          <wp:inline distT="0" distB="0" distL="0" distR="0" wp14:anchorId="771E502F" wp14:editId="5C28D90A">
            <wp:extent cx="3794760" cy="4064858"/>
            <wp:effectExtent l="0" t="0" r="0" b="0"/>
            <wp:docPr id="91083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34555" name=""/>
                    <pic:cNvPicPr/>
                  </pic:nvPicPr>
                  <pic:blipFill rotWithShape="1">
                    <a:blip r:embed="rId28"/>
                    <a:srcRect r="26205" b="5960"/>
                    <a:stretch/>
                  </pic:blipFill>
                  <pic:spPr bwMode="auto">
                    <a:xfrm>
                      <a:off x="0" y="0"/>
                      <a:ext cx="3823962" cy="4096139"/>
                    </a:xfrm>
                    <a:prstGeom prst="rect">
                      <a:avLst/>
                    </a:prstGeom>
                    <a:ln>
                      <a:noFill/>
                    </a:ln>
                    <a:extLst>
                      <a:ext uri="{53640926-AAD7-44D8-BBD7-CCE9431645EC}">
                        <a14:shadowObscured xmlns:a14="http://schemas.microsoft.com/office/drawing/2010/main"/>
                      </a:ext>
                    </a:extLst>
                  </pic:spPr>
                </pic:pic>
              </a:graphicData>
            </a:graphic>
          </wp:inline>
        </w:drawing>
      </w:r>
    </w:p>
    <w:p w14:paraId="304D5A8E" w14:textId="5083CB19" w:rsidR="001A38F5" w:rsidRDefault="001A38F5" w:rsidP="00B96219">
      <w:pPr>
        <w:rPr>
          <w:lang w:val="en-AS"/>
        </w:rPr>
      </w:pPr>
      <w:r>
        <w:rPr>
          <w:lang w:val="en-AS"/>
        </w:rPr>
        <w:t>The distribution of the steps reveals that the number of steps to reach convergence does not follow any normal distribution. Most optimal paths tend to be computed quickly (~63-91 steps), but some distance take relatively much more time (~600 steps) making them outliers.</w:t>
      </w:r>
    </w:p>
    <w:p w14:paraId="18211089" w14:textId="0E2A615B" w:rsidR="00B96219" w:rsidRPr="00B96219" w:rsidRDefault="001A38F5" w:rsidP="00B96219">
      <w:pPr>
        <w:rPr>
          <w:lang w:val="en-AS"/>
        </w:rPr>
      </w:pPr>
      <w:r>
        <w:rPr>
          <w:lang w:val="en-AS"/>
        </w:rPr>
        <w:t>Thus</w:t>
      </w:r>
      <w:r w:rsidR="003E7D19">
        <w:rPr>
          <w:lang w:val="en-AS"/>
        </w:rPr>
        <w:t xml:space="preserve">, for </w:t>
      </w:r>
      <w:r w:rsidR="00B96219" w:rsidRPr="00B96219">
        <w:rPr>
          <w:lang w:val="en-AS"/>
        </w:rPr>
        <w:t xml:space="preserve">a grid of a side length </w:t>
      </w:r>
      <w:r w:rsidR="00B96219">
        <w:rPr>
          <w:lang w:val="en-AS"/>
        </w:rPr>
        <w:t xml:space="preserve">of </w:t>
      </w:r>
      <w:r w:rsidR="00B96219" w:rsidRPr="00B96219">
        <w:rPr>
          <w:lang w:val="en-AS"/>
        </w:rPr>
        <w:t xml:space="preserve">20x20, </w:t>
      </w:r>
      <w:r w:rsidR="003E7D19">
        <w:rPr>
          <w:lang w:val="en-AS"/>
        </w:rPr>
        <w:t xml:space="preserve">it </w:t>
      </w:r>
      <w:r>
        <w:rPr>
          <w:lang w:val="en-AS"/>
        </w:rPr>
        <w:t>can be</w:t>
      </w:r>
      <w:r w:rsidR="003E7D19">
        <w:rPr>
          <w:lang w:val="en-AS"/>
        </w:rPr>
        <w:t xml:space="preserve"> </w:t>
      </w:r>
      <w:r w:rsidR="00B96219">
        <w:rPr>
          <w:lang w:val="en-AS"/>
        </w:rPr>
        <w:t xml:space="preserve">estimated </w:t>
      </w:r>
      <w:r>
        <w:rPr>
          <w:lang w:val="en-AS"/>
        </w:rPr>
        <w:t xml:space="preserve">that </w:t>
      </w:r>
      <w:r w:rsidR="00B96219">
        <w:rPr>
          <w:lang w:val="en-AS"/>
        </w:rPr>
        <w:t xml:space="preserve">number of steps that A* algorithm </w:t>
      </w:r>
      <w:r>
        <w:rPr>
          <w:lang w:val="en-AS"/>
        </w:rPr>
        <w:t xml:space="preserve">would need to </w:t>
      </w:r>
      <w:r w:rsidR="00B96219">
        <w:rPr>
          <w:lang w:val="en-AS"/>
        </w:rPr>
        <w:t>take</w:t>
      </w:r>
      <w:r>
        <w:rPr>
          <w:lang w:val="en-AS"/>
        </w:rPr>
        <w:t xml:space="preserve"> </w:t>
      </w:r>
      <w:r w:rsidR="00B96219">
        <w:rPr>
          <w:lang w:val="en-AS"/>
        </w:rPr>
        <w:t xml:space="preserve">to converge to the </w:t>
      </w:r>
      <w:r w:rsidR="003E7D19">
        <w:rPr>
          <w:lang w:val="en-AS"/>
        </w:rPr>
        <w:t>optimum</w:t>
      </w:r>
      <w:r w:rsidR="00B96219">
        <w:rPr>
          <w:lang w:val="en-AS"/>
        </w:rPr>
        <w:t xml:space="preserve"> is around </w:t>
      </w:r>
      <w:r w:rsidR="003E7D19">
        <w:rPr>
          <w:lang w:val="en-AS"/>
        </w:rPr>
        <w:t>63 (median) to 91 (mean)</w:t>
      </w:r>
      <w:r>
        <w:rPr>
          <w:lang w:val="en-AS"/>
        </w:rPr>
        <w:t>.</w:t>
      </w:r>
    </w:p>
    <w:sectPr w:rsidR="00B96219" w:rsidRPr="00B96219" w:rsidSect="006717D8">
      <w:footerReference w:type="default" r:id="rId29"/>
      <w:pgSz w:w="12240" w:h="15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17BCA" w14:textId="77777777" w:rsidR="006717D8" w:rsidRDefault="006717D8" w:rsidP="00855982">
      <w:pPr>
        <w:spacing w:after="0" w:line="240" w:lineRule="auto"/>
      </w:pPr>
      <w:r>
        <w:separator/>
      </w:r>
    </w:p>
  </w:endnote>
  <w:endnote w:type="continuationSeparator" w:id="0">
    <w:p w14:paraId="0391E184" w14:textId="77777777" w:rsidR="006717D8" w:rsidRDefault="006717D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31DACDC"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267B" w14:textId="77777777" w:rsidR="006717D8" w:rsidRDefault="006717D8" w:rsidP="00855982">
      <w:pPr>
        <w:spacing w:after="0" w:line="240" w:lineRule="auto"/>
      </w:pPr>
      <w:r>
        <w:separator/>
      </w:r>
    </w:p>
  </w:footnote>
  <w:footnote w:type="continuationSeparator" w:id="0">
    <w:p w14:paraId="6F43C248" w14:textId="77777777" w:rsidR="006717D8" w:rsidRDefault="006717D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62973982">
    <w:abstractNumId w:val="14"/>
  </w:num>
  <w:num w:numId="2" w16cid:durableId="852295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169434">
    <w:abstractNumId w:val="14"/>
  </w:num>
  <w:num w:numId="4" w16cid:durableId="2004312889">
    <w:abstractNumId w:val="14"/>
  </w:num>
  <w:num w:numId="5" w16cid:durableId="1967277130">
    <w:abstractNumId w:val="14"/>
  </w:num>
  <w:num w:numId="6" w16cid:durableId="2137479296">
    <w:abstractNumId w:val="14"/>
  </w:num>
  <w:num w:numId="7" w16cid:durableId="1907032938">
    <w:abstractNumId w:val="14"/>
  </w:num>
  <w:num w:numId="8" w16cid:durableId="188490257">
    <w:abstractNumId w:val="14"/>
  </w:num>
  <w:num w:numId="9" w16cid:durableId="671220664">
    <w:abstractNumId w:val="14"/>
  </w:num>
  <w:num w:numId="10" w16cid:durableId="49312154">
    <w:abstractNumId w:val="14"/>
  </w:num>
  <w:num w:numId="11" w16cid:durableId="359404608">
    <w:abstractNumId w:val="14"/>
  </w:num>
  <w:num w:numId="12" w16cid:durableId="1201743133">
    <w:abstractNumId w:val="14"/>
  </w:num>
  <w:num w:numId="13" w16cid:durableId="763456288">
    <w:abstractNumId w:val="10"/>
  </w:num>
  <w:num w:numId="14" w16cid:durableId="257249572">
    <w:abstractNumId w:val="17"/>
  </w:num>
  <w:num w:numId="15" w16cid:durableId="43022849">
    <w:abstractNumId w:val="11"/>
  </w:num>
  <w:num w:numId="16" w16cid:durableId="350959141">
    <w:abstractNumId w:val="12"/>
  </w:num>
  <w:num w:numId="17" w16cid:durableId="1246376528">
    <w:abstractNumId w:val="9"/>
  </w:num>
  <w:num w:numId="18" w16cid:durableId="1636060541">
    <w:abstractNumId w:val="7"/>
  </w:num>
  <w:num w:numId="19" w16cid:durableId="1433286415">
    <w:abstractNumId w:val="6"/>
  </w:num>
  <w:num w:numId="20" w16cid:durableId="614672936">
    <w:abstractNumId w:val="5"/>
  </w:num>
  <w:num w:numId="21" w16cid:durableId="1124470866">
    <w:abstractNumId w:val="4"/>
  </w:num>
  <w:num w:numId="22" w16cid:durableId="908267824">
    <w:abstractNumId w:val="8"/>
  </w:num>
  <w:num w:numId="23" w16cid:durableId="2074036725">
    <w:abstractNumId w:val="3"/>
  </w:num>
  <w:num w:numId="24" w16cid:durableId="44647635">
    <w:abstractNumId w:val="2"/>
  </w:num>
  <w:num w:numId="25" w16cid:durableId="662974962">
    <w:abstractNumId w:val="1"/>
  </w:num>
  <w:num w:numId="26" w16cid:durableId="1967077460">
    <w:abstractNumId w:val="0"/>
  </w:num>
  <w:num w:numId="27" w16cid:durableId="1389036361">
    <w:abstractNumId w:val="13"/>
  </w:num>
  <w:num w:numId="28" w16cid:durableId="786197238">
    <w:abstractNumId w:val="15"/>
  </w:num>
  <w:num w:numId="29" w16cid:durableId="236403853">
    <w:abstractNumId w:val="16"/>
  </w:num>
  <w:num w:numId="30" w16cid:durableId="1006590588">
    <w:abstractNumId w:val="14"/>
  </w:num>
  <w:num w:numId="31" w16cid:durableId="581959784">
    <w:abstractNumId w:val="14"/>
  </w:num>
  <w:num w:numId="32" w16cid:durableId="1111587340">
    <w:abstractNumId w:val="14"/>
  </w:num>
  <w:num w:numId="33" w16cid:durableId="1936749371">
    <w:abstractNumId w:val="14"/>
  </w:num>
  <w:num w:numId="34" w16cid:durableId="1870483742">
    <w:abstractNumId w:val="14"/>
  </w:num>
  <w:num w:numId="35" w16cid:durableId="1210845422">
    <w:abstractNumId w:val="14"/>
  </w:num>
  <w:num w:numId="36" w16cid:durableId="2022078229">
    <w:abstractNumId w:val="14"/>
  </w:num>
  <w:num w:numId="37" w16cid:durableId="278797981">
    <w:abstractNumId w:val="14"/>
  </w:num>
  <w:num w:numId="38" w16cid:durableId="160701839">
    <w:abstractNumId w:val="14"/>
  </w:num>
  <w:num w:numId="39" w16cid:durableId="512065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77"/>
    <w:rsid w:val="001A38F5"/>
    <w:rsid w:val="001D4362"/>
    <w:rsid w:val="002064E7"/>
    <w:rsid w:val="00307979"/>
    <w:rsid w:val="003E7D19"/>
    <w:rsid w:val="006717D8"/>
    <w:rsid w:val="007833A7"/>
    <w:rsid w:val="00855982"/>
    <w:rsid w:val="009A5EFB"/>
    <w:rsid w:val="00A10484"/>
    <w:rsid w:val="00B96219"/>
    <w:rsid w:val="00BD46A6"/>
    <w:rsid w:val="00E80077"/>
    <w:rsid w:val="00FA2BC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8AA4"/>
  <w15:chartTrackingRefBased/>
  <w15:docId w15:val="{227871AD-0A51-4D5A-BE66-0AA013BE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077"/>
  </w:style>
  <w:style w:type="paragraph" w:styleId="Heading1">
    <w:name w:val="heading 1"/>
    <w:basedOn w:val="Normal"/>
    <w:next w:val="Normal"/>
    <w:link w:val="Heading1Char"/>
    <w:uiPriority w:val="9"/>
    <w:qFormat/>
    <w:rsid w:val="00E80077"/>
    <w:pPr>
      <w:keepNext/>
      <w:keepLines/>
      <w:numPr>
        <w:numId w:val="3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80077"/>
    <w:pPr>
      <w:keepNext/>
      <w:keepLines/>
      <w:numPr>
        <w:ilvl w:val="1"/>
        <w:numId w:val="3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80077"/>
    <w:pPr>
      <w:keepNext/>
      <w:keepLines/>
      <w:numPr>
        <w:ilvl w:val="2"/>
        <w:numId w:val="3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80077"/>
    <w:pPr>
      <w:keepNext/>
      <w:keepLines/>
      <w:numPr>
        <w:ilvl w:val="3"/>
        <w:numId w:val="3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80077"/>
    <w:pPr>
      <w:keepNext/>
      <w:keepLines/>
      <w:numPr>
        <w:ilvl w:val="4"/>
        <w:numId w:val="39"/>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E80077"/>
    <w:pPr>
      <w:keepNext/>
      <w:keepLines/>
      <w:numPr>
        <w:ilvl w:val="5"/>
        <w:numId w:val="39"/>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E80077"/>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077"/>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077"/>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0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80077"/>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E8007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8007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8007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8007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80077"/>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E80077"/>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E800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0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077"/>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E80077"/>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E80077"/>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E80077"/>
    <w:rPr>
      <w:b/>
      <w:bCs/>
      <w:i/>
      <w:iCs/>
      <w:caps/>
    </w:rPr>
  </w:style>
  <w:style w:type="paragraph" w:styleId="IntenseQuote">
    <w:name w:val="Intense Quote"/>
    <w:basedOn w:val="Normal"/>
    <w:next w:val="Normal"/>
    <w:link w:val="IntenseQuoteChar"/>
    <w:uiPriority w:val="30"/>
    <w:qFormat/>
    <w:rsid w:val="00E800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80077"/>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80077"/>
    <w:rPr>
      <w:b/>
      <w:bCs/>
      <w:smallCaps/>
      <w:u w:val="single"/>
    </w:rPr>
  </w:style>
  <w:style w:type="paragraph" w:styleId="Subtitle">
    <w:name w:val="Subtitle"/>
    <w:basedOn w:val="Normal"/>
    <w:next w:val="Normal"/>
    <w:link w:val="SubtitleChar"/>
    <w:uiPriority w:val="11"/>
    <w:qFormat/>
    <w:rsid w:val="00E800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80077"/>
    <w:rPr>
      <w:color w:val="5A5A5A" w:themeColor="text1" w:themeTint="A5"/>
      <w:spacing w:val="10"/>
    </w:rPr>
  </w:style>
  <w:style w:type="character" w:styleId="Strong">
    <w:name w:val="Strong"/>
    <w:basedOn w:val="DefaultParagraphFont"/>
    <w:uiPriority w:val="22"/>
    <w:qFormat/>
    <w:rsid w:val="00E80077"/>
    <w:rPr>
      <w:b/>
      <w:bCs/>
      <w:color w:val="000000" w:themeColor="text1"/>
    </w:rPr>
  </w:style>
  <w:style w:type="character" w:styleId="Emphasis">
    <w:name w:val="Emphasis"/>
    <w:basedOn w:val="DefaultParagraphFont"/>
    <w:uiPriority w:val="20"/>
    <w:qFormat/>
    <w:rsid w:val="00E80077"/>
    <w:rPr>
      <w:i/>
      <w:iCs/>
      <w:color w:val="auto"/>
    </w:rPr>
  </w:style>
  <w:style w:type="paragraph" w:styleId="NoSpacing">
    <w:name w:val="No Spacing"/>
    <w:uiPriority w:val="1"/>
    <w:qFormat/>
    <w:rsid w:val="00E80077"/>
    <w:pPr>
      <w:spacing w:after="0" w:line="240" w:lineRule="auto"/>
    </w:pPr>
  </w:style>
  <w:style w:type="paragraph" w:styleId="Quote">
    <w:name w:val="Quote"/>
    <w:basedOn w:val="Normal"/>
    <w:next w:val="Normal"/>
    <w:link w:val="QuoteChar"/>
    <w:uiPriority w:val="29"/>
    <w:qFormat/>
    <w:rsid w:val="00E80077"/>
    <w:pPr>
      <w:spacing w:before="160"/>
      <w:ind w:left="720" w:right="720"/>
    </w:pPr>
    <w:rPr>
      <w:i/>
      <w:iCs/>
      <w:color w:val="000000" w:themeColor="text1"/>
    </w:rPr>
  </w:style>
  <w:style w:type="character" w:customStyle="1" w:styleId="QuoteChar">
    <w:name w:val="Quote Char"/>
    <w:basedOn w:val="DefaultParagraphFont"/>
    <w:link w:val="Quote"/>
    <w:uiPriority w:val="29"/>
    <w:rsid w:val="00E80077"/>
    <w:rPr>
      <w:i/>
      <w:iCs/>
      <w:color w:val="000000" w:themeColor="text1"/>
    </w:rPr>
  </w:style>
  <w:style w:type="character" w:styleId="SubtleEmphasis">
    <w:name w:val="Subtle Emphasis"/>
    <w:basedOn w:val="DefaultParagraphFont"/>
    <w:uiPriority w:val="19"/>
    <w:qFormat/>
    <w:rsid w:val="00E80077"/>
    <w:rPr>
      <w:i/>
      <w:iCs/>
      <w:color w:val="404040" w:themeColor="text1" w:themeTint="BF"/>
    </w:rPr>
  </w:style>
  <w:style w:type="character" w:styleId="SubtleReference">
    <w:name w:val="Subtle Reference"/>
    <w:basedOn w:val="DefaultParagraphFont"/>
    <w:uiPriority w:val="31"/>
    <w:qFormat/>
    <w:rsid w:val="00E80077"/>
    <w:rPr>
      <w:smallCaps/>
      <w:color w:val="404040" w:themeColor="text1" w:themeTint="BF"/>
      <w:u w:val="single" w:color="7F7F7F" w:themeColor="text1" w:themeTint="80"/>
    </w:rPr>
  </w:style>
  <w:style w:type="character" w:styleId="BookTitle">
    <w:name w:val="Book Title"/>
    <w:basedOn w:val="DefaultParagraphFont"/>
    <w:uiPriority w:val="33"/>
    <w:qFormat/>
    <w:rsid w:val="00E80077"/>
    <w:rPr>
      <w:b w:val="0"/>
      <w:bCs w:val="0"/>
      <w:smallCaps/>
      <w:spacing w:val="5"/>
    </w:rPr>
  </w:style>
  <w:style w:type="paragraph" w:styleId="TOC1">
    <w:name w:val="toc 1"/>
    <w:basedOn w:val="Normal"/>
    <w:next w:val="Normal"/>
    <w:autoRedefine/>
    <w:uiPriority w:val="39"/>
    <w:unhideWhenUsed/>
    <w:rsid w:val="00FA2BCF"/>
    <w:pPr>
      <w:spacing w:after="100"/>
    </w:pPr>
  </w:style>
  <w:style w:type="paragraph" w:styleId="TOC2">
    <w:name w:val="toc 2"/>
    <w:basedOn w:val="Normal"/>
    <w:next w:val="Normal"/>
    <w:autoRedefine/>
    <w:uiPriority w:val="39"/>
    <w:unhideWhenUsed/>
    <w:rsid w:val="00FA2BCF"/>
    <w:pPr>
      <w:spacing w:after="100"/>
      <w:ind w:left="220"/>
    </w:pPr>
  </w:style>
  <w:style w:type="paragraph" w:styleId="TOC3">
    <w:name w:val="toc 3"/>
    <w:basedOn w:val="Normal"/>
    <w:next w:val="Normal"/>
    <w:autoRedefine/>
    <w:uiPriority w:val="39"/>
    <w:unhideWhenUsed/>
    <w:rsid w:val="00FA2B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4655">
      <w:bodyDiv w:val="1"/>
      <w:marLeft w:val="0"/>
      <w:marRight w:val="0"/>
      <w:marTop w:val="0"/>
      <w:marBottom w:val="0"/>
      <w:divBdr>
        <w:top w:val="none" w:sz="0" w:space="0" w:color="auto"/>
        <w:left w:val="none" w:sz="0" w:space="0" w:color="auto"/>
        <w:bottom w:val="none" w:sz="0" w:space="0" w:color="auto"/>
        <w:right w:val="none" w:sz="0" w:space="0" w:color="auto"/>
      </w:divBdr>
    </w:div>
    <w:div w:id="436290827">
      <w:bodyDiv w:val="1"/>
      <w:marLeft w:val="0"/>
      <w:marRight w:val="0"/>
      <w:marTop w:val="0"/>
      <w:marBottom w:val="0"/>
      <w:divBdr>
        <w:top w:val="none" w:sz="0" w:space="0" w:color="auto"/>
        <w:left w:val="none" w:sz="0" w:space="0" w:color="auto"/>
        <w:bottom w:val="none" w:sz="0" w:space="0" w:color="auto"/>
        <w:right w:val="none" w:sz="0" w:space="0" w:color="auto"/>
      </w:divBdr>
    </w:div>
    <w:div w:id="681863115">
      <w:bodyDiv w:val="1"/>
      <w:marLeft w:val="0"/>
      <w:marRight w:val="0"/>
      <w:marTop w:val="0"/>
      <w:marBottom w:val="0"/>
      <w:divBdr>
        <w:top w:val="none" w:sz="0" w:space="0" w:color="auto"/>
        <w:left w:val="none" w:sz="0" w:space="0" w:color="auto"/>
        <w:bottom w:val="none" w:sz="0" w:space="0" w:color="auto"/>
        <w:right w:val="none" w:sz="0" w:space="0" w:color="auto"/>
      </w:divBdr>
    </w:div>
    <w:div w:id="1322930462">
      <w:bodyDiv w:val="1"/>
      <w:marLeft w:val="0"/>
      <w:marRight w:val="0"/>
      <w:marTop w:val="0"/>
      <w:marBottom w:val="0"/>
      <w:divBdr>
        <w:top w:val="none" w:sz="0" w:space="0" w:color="auto"/>
        <w:left w:val="none" w:sz="0" w:space="0" w:color="auto"/>
        <w:bottom w:val="none" w:sz="0" w:space="0" w:color="auto"/>
        <w:right w:val="none" w:sz="0" w:space="0" w:color="auto"/>
      </w:divBdr>
    </w:div>
    <w:div w:id="207665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o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812987-09BE-435F-8270-8E92A83B6EBC}">
  <ds:schemaRefs>
    <ds:schemaRef ds:uri="http://schemas.openxmlformats.org/officeDocument/2006/bibliography"/>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70</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Perumal</dc:creator>
  <cp:lastModifiedBy>Yogesh V Perumal</cp:lastModifiedBy>
  <cp:revision>2</cp:revision>
  <dcterms:created xsi:type="dcterms:W3CDTF">2024-03-11T03:12:00Z</dcterms:created>
  <dcterms:modified xsi:type="dcterms:W3CDTF">2024-03-11T04:23:00Z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